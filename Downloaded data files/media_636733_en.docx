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CC964" w14:textId="77777777" w:rsidR="00CC7FE7" w:rsidRPr="002E6278" w:rsidRDefault="00CC7FE7" w:rsidP="00CC7FE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E6278">
        <w:rPr>
          <w:rFonts w:asciiTheme="minorHAnsi" w:hAnsiTheme="minorHAnsi" w:cstheme="minorHAnsi"/>
          <w:b/>
          <w:sz w:val="22"/>
          <w:szCs w:val="22"/>
        </w:rPr>
        <w:t>UNIVERSITY OF GLASGOW</w:t>
      </w:r>
    </w:p>
    <w:p w14:paraId="3ABCC965" w14:textId="77777777" w:rsidR="00CC7FE7" w:rsidRPr="002E6278" w:rsidRDefault="00CC7FE7" w:rsidP="00CC7FE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E6278">
        <w:rPr>
          <w:rFonts w:asciiTheme="minorHAnsi" w:hAnsiTheme="minorHAnsi" w:cstheme="minorHAnsi"/>
          <w:b/>
          <w:sz w:val="22"/>
          <w:szCs w:val="22"/>
        </w:rPr>
        <w:t>COLLEGE OF MEDICAL, VETERINAY AND LIFE SCIENCES</w:t>
      </w:r>
    </w:p>
    <w:p w14:paraId="3ABCC966" w14:textId="77777777" w:rsidR="003A01C4" w:rsidRPr="002E6278" w:rsidRDefault="003A01C4" w:rsidP="00CC7FE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E6278">
        <w:rPr>
          <w:rFonts w:asciiTheme="minorHAnsi" w:hAnsiTheme="minorHAnsi" w:cstheme="minorHAnsi"/>
          <w:b/>
          <w:sz w:val="22"/>
          <w:szCs w:val="22"/>
        </w:rPr>
        <w:t>GRADUATE SCHOOL</w:t>
      </w:r>
    </w:p>
    <w:p w14:paraId="3ABCC967" w14:textId="77777777" w:rsidR="00CC7FE7" w:rsidRPr="002E6278" w:rsidRDefault="00CC7FE7" w:rsidP="00CC7FE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ABCC968" w14:textId="77777777" w:rsidR="00CC7FE7" w:rsidRPr="00180E03" w:rsidRDefault="00CC7FE7" w:rsidP="00CC7FE7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3ABCC969" w14:textId="77777777" w:rsidR="00E27D22" w:rsidRPr="00180E03" w:rsidRDefault="00CC7FE7" w:rsidP="00E27D2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180E03">
        <w:rPr>
          <w:rFonts w:cstheme="minorHAnsi"/>
          <w:b/>
          <w:sz w:val="24"/>
          <w:szCs w:val="24"/>
        </w:rPr>
        <w:t xml:space="preserve">Application for </w:t>
      </w:r>
      <w:r w:rsidR="00E27D22" w:rsidRPr="00180E03">
        <w:rPr>
          <w:rFonts w:cstheme="minorHAnsi"/>
          <w:b/>
          <w:sz w:val="24"/>
          <w:szCs w:val="24"/>
        </w:rPr>
        <w:t xml:space="preserve">Skills Training </w:t>
      </w:r>
      <w:r w:rsidRPr="00180E03">
        <w:rPr>
          <w:rFonts w:cstheme="minorHAnsi"/>
          <w:b/>
          <w:sz w:val="24"/>
          <w:szCs w:val="24"/>
        </w:rPr>
        <w:t xml:space="preserve">Credits </w:t>
      </w:r>
    </w:p>
    <w:p w14:paraId="3ABCC96A" w14:textId="77777777" w:rsidR="00E27D22" w:rsidRPr="003A01C4" w:rsidRDefault="00E27D22" w:rsidP="00E27D2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3ABCC96B" w14:textId="77777777" w:rsidR="00E92B6C" w:rsidRPr="00FA1E65" w:rsidRDefault="00E27D22" w:rsidP="00180E0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3A01C4">
        <w:rPr>
          <w:rFonts w:cstheme="minorHAnsi"/>
        </w:rPr>
        <w:t xml:space="preserve">This application form should be used by students who wish to </w:t>
      </w:r>
      <w:r w:rsidR="0095458E">
        <w:rPr>
          <w:rFonts w:cstheme="minorHAnsi"/>
        </w:rPr>
        <w:t xml:space="preserve">have </w:t>
      </w:r>
      <w:r w:rsidRPr="003A01C4">
        <w:rPr>
          <w:rFonts w:cstheme="minorHAnsi"/>
        </w:rPr>
        <w:t>cred</w:t>
      </w:r>
      <w:r w:rsidR="001A673F" w:rsidRPr="003A01C4">
        <w:rPr>
          <w:rFonts w:cstheme="minorHAnsi"/>
        </w:rPr>
        <w:t>its</w:t>
      </w:r>
      <w:r w:rsidRPr="003A01C4">
        <w:rPr>
          <w:rFonts w:cstheme="minorHAnsi"/>
        </w:rPr>
        <w:t xml:space="preserve"> allocated </w:t>
      </w:r>
      <w:r w:rsidR="001A673F" w:rsidRPr="003A01C4">
        <w:rPr>
          <w:rFonts w:cstheme="minorHAnsi"/>
        </w:rPr>
        <w:t>to their Skills Training Record</w:t>
      </w:r>
      <w:r w:rsidRPr="003A01C4">
        <w:rPr>
          <w:rFonts w:cstheme="minorHAnsi"/>
        </w:rPr>
        <w:t xml:space="preserve"> for participation in </w:t>
      </w:r>
      <w:r w:rsidRPr="002E6278">
        <w:rPr>
          <w:rFonts w:cstheme="minorHAnsi"/>
        </w:rPr>
        <w:t xml:space="preserve">training </w:t>
      </w:r>
      <w:r w:rsidRPr="00FA1E65">
        <w:rPr>
          <w:rFonts w:cstheme="minorHAnsi"/>
        </w:rPr>
        <w:t xml:space="preserve">activities </w:t>
      </w:r>
      <w:r w:rsidRPr="005C7DC4">
        <w:rPr>
          <w:rFonts w:cstheme="minorHAnsi"/>
        </w:rPr>
        <w:t>which</w:t>
      </w:r>
      <w:r w:rsidRPr="00FA1E65">
        <w:rPr>
          <w:rFonts w:cstheme="minorHAnsi"/>
          <w:b/>
        </w:rPr>
        <w:t xml:space="preserve"> do not </w:t>
      </w:r>
      <w:r w:rsidRPr="005C7DC4">
        <w:rPr>
          <w:rFonts w:cstheme="minorHAnsi"/>
        </w:rPr>
        <w:t>appear in the College Skills Training Programme.</w:t>
      </w:r>
    </w:p>
    <w:p w14:paraId="3ABCC96C" w14:textId="77777777" w:rsidR="00E27D22" w:rsidRDefault="001A673F" w:rsidP="0019620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80E03">
        <w:rPr>
          <w:rFonts w:asciiTheme="minorHAnsi" w:hAnsiTheme="minorHAnsi" w:cstheme="minorHAnsi"/>
          <w:sz w:val="22"/>
          <w:szCs w:val="22"/>
        </w:rPr>
        <w:t>C</w:t>
      </w:r>
      <w:r w:rsidR="00E27D22" w:rsidRPr="00180E03">
        <w:rPr>
          <w:rFonts w:asciiTheme="minorHAnsi" w:hAnsiTheme="minorHAnsi" w:cstheme="minorHAnsi"/>
          <w:sz w:val="22"/>
          <w:szCs w:val="22"/>
        </w:rPr>
        <w:t>onsult the Researcher Development Framework</w:t>
      </w:r>
      <w:r w:rsidRPr="00180E03">
        <w:rPr>
          <w:rFonts w:asciiTheme="minorHAnsi" w:hAnsiTheme="minorHAnsi" w:cstheme="minorHAnsi"/>
          <w:sz w:val="22"/>
          <w:szCs w:val="22"/>
        </w:rPr>
        <w:t xml:space="preserve"> (RDF)</w:t>
      </w:r>
      <w:r w:rsidR="00E27D22" w:rsidRPr="00180E03">
        <w:rPr>
          <w:rFonts w:asciiTheme="minorHAnsi" w:hAnsiTheme="minorHAnsi" w:cstheme="minorHAnsi"/>
          <w:sz w:val="22"/>
          <w:szCs w:val="22"/>
        </w:rPr>
        <w:t xml:space="preserve"> to identify which skills domains</w:t>
      </w:r>
      <w:r w:rsidRPr="00180E03">
        <w:rPr>
          <w:rFonts w:asciiTheme="minorHAnsi" w:hAnsiTheme="minorHAnsi" w:cstheme="minorHAnsi"/>
          <w:sz w:val="22"/>
          <w:szCs w:val="22"/>
        </w:rPr>
        <w:t xml:space="preserve"> and sub-domains</w:t>
      </w:r>
      <w:r w:rsidR="00E27D22" w:rsidRPr="00180E03">
        <w:rPr>
          <w:rFonts w:asciiTheme="minorHAnsi" w:hAnsiTheme="minorHAnsi" w:cstheme="minorHAnsi"/>
          <w:sz w:val="22"/>
          <w:szCs w:val="22"/>
        </w:rPr>
        <w:t xml:space="preserve"> the activity you undertook provided training in. These can be found in the Resea</w:t>
      </w:r>
      <w:r w:rsidR="00196206">
        <w:rPr>
          <w:rFonts w:asciiTheme="minorHAnsi" w:hAnsiTheme="minorHAnsi" w:cstheme="minorHAnsi"/>
          <w:sz w:val="22"/>
          <w:szCs w:val="22"/>
        </w:rPr>
        <w:t xml:space="preserve">rch Training </w:t>
      </w:r>
      <w:r w:rsidRPr="00180E03">
        <w:rPr>
          <w:rFonts w:asciiTheme="minorHAnsi" w:hAnsiTheme="minorHAnsi" w:cstheme="minorHAnsi"/>
          <w:sz w:val="22"/>
          <w:szCs w:val="22"/>
        </w:rPr>
        <w:t>Programme brochure</w:t>
      </w:r>
      <w:r w:rsidR="00196206">
        <w:rPr>
          <w:rFonts w:asciiTheme="minorHAnsi" w:hAnsiTheme="minorHAnsi" w:cstheme="minorHAnsi"/>
          <w:sz w:val="22"/>
          <w:szCs w:val="22"/>
        </w:rPr>
        <w:t xml:space="preserve"> found on our website</w:t>
      </w:r>
      <w:r w:rsidR="00E27D22" w:rsidRPr="00180E03">
        <w:rPr>
          <w:rFonts w:asciiTheme="minorHAnsi" w:hAnsiTheme="minorHAnsi" w:cstheme="minorHAnsi"/>
          <w:sz w:val="22"/>
          <w:szCs w:val="22"/>
        </w:rPr>
        <w:t xml:space="preserve">: </w:t>
      </w:r>
      <w:hyperlink r:id="rId7" w:history="1">
        <w:r w:rsidR="00196206" w:rsidRPr="00FC1EA9">
          <w:rPr>
            <w:rStyle w:val="Hyperlink"/>
            <w:rFonts w:asciiTheme="minorHAnsi" w:hAnsiTheme="minorHAnsi" w:cstheme="minorHAnsi"/>
            <w:sz w:val="22"/>
            <w:szCs w:val="22"/>
          </w:rPr>
          <w:t>gla.ac.uk/colleges/mvls/graduateschool/currentstudents/skillstraining</w:t>
        </w:r>
      </w:hyperlink>
    </w:p>
    <w:p w14:paraId="3ABCC96D" w14:textId="77777777" w:rsidR="0095458E" w:rsidRDefault="0095458E" w:rsidP="00180E03">
      <w:pPr>
        <w:pStyle w:val="NormalWeb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All a</w:t>
      </w:r>
      <w:r w:rsidR="00CC7FE7" w:rsidRPr="002E6278">
        <w:rPr>
          <w:rFonts w:asciiTheme="minorHAnsi" w:hAnsiTheme="minorHAnsi" w:cstheme="minorHAnsi"/>
          <w:b/>
          <w:sz w:val="22"/>
          <w:szCs w:val="22"/>
        </w:rPr>
        <w:t xml:space="preserve">pplications for external credits </w:t>
      </w:r>
      <w:r>
        <w:rPr>
          <w:rFonts w:asciiTheme="minorHAnsi" w:hAnsiTheme="minorHAnsi" w:cstheme="minorHAnsi"/>
          <w:b/>
          <w:sz w:val="22"/>
          <w:szCs w:val="22"/>
        </w:rPr>
        <w:t>will receive one credit.</w:t>
      </w:r>
    </w:p>
    <w:p w14:paraId="3ABCC96E" w14:textId="77777777" w:rsidR="00CC7FE7" w:rsidRPr="00180E03" w:rsidRDefault="0095458E" w:rsidP="00180E03">
      <w:pPr>
        <w:pStyle w:val="NormalWeb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Please send completed forms </w:t>
      </w:r>
      <w:r w:rsidR="00196206">
        <w:rPr>
          <w:rFonts w:asciiTheme="minorHAnsi" w:hAnsiTheme="minorHAnsi" w:cstheme="minorHAnsi"/>
          <w:sz w:val="22"/>
          <w:szCs w:val="22"/>
        </w:rPr>
        <w:t>to: mvls-</w:t>
      </w:r>
      <w:r w:rsidR="00CC7FE7" w:rsidRPr="00180E03">
        <w:rPr>
          <w:rFonts w:asciiTheme="minorHAnsi" w:hAnsiTheme="minorHAnsi" w:cstheme="minorHAnsi"/>
          <w:sz w:val="22"/>
          <w:szCs w:val="22"/>
        </w:rPr>
        <w:t xml:space="preserve">gradschool@glasgow.ac.uk with </w:t>
      </w:r>
      <w:r w:rsidR="00470701" w:rsidRPr="00180E03">
        <w:rPr>
          <w:rFonts w:asciiTheme="minorHAnsi" w:hAnsiTheme="minorHAnsi" w:cstheme="minorHAnsi"/>
          <w:sz w:val="22"/>
          <w:szCs w:val="22"/>
        </w:rPr>
        <w:t>“</w:t>
      </w:r>
      <w:r w:rsidR="00CC7FE7" w:rsidRPr="00180E03">
        <w:rPr>
          <w:rFonts w:asciiTheme="minorHAnsi" w:hAnsiTheme="minorHAnsi" w:cstheme="minorHAnsi"/>
          <w:sz w:val="22"/>
          <w:szCs w:val="22"/>
        </w:rPr>
        <w:t xml:space="preserve">Skills Training </w:t>
      </w:r>
      <w:r w:rsidR="00470701" w:rsidRPr="00180E03">
        <w:rPr>
          <w:rFonts w:asciiTheme="minorHAnsi" w:hAnsiTheme="minorHAnsi" w:cstheme="minorHAnsi"/>
          <w:sz w:val="22"/>
          <w:szCs w:val="22"/>
        </w:rPr>
        <w:t>Credits”</w:t>
      </w:r>
      <w:r w:rsidR="00CC7FE7" w:rsidRPr="00180E03">
        <w:rPr>
          <w:rFonts w:asciiTheme="minorHAnsi" w:hAnsiTheme="minorHAnsi" w:cstheme="minorHAnsi"/>
          <w:sz w:val="22"/>
          <w:szCs w:val="22"/>
        </w:rPr>
        <w:t xml:space="preserve"> in the subject line.</w:t>
      </w:r>
      <w:r w:rsidR="007C132B" w:rsidRPr="00180E03">
        <w:rPr>
          <w:rFonts w:asciiTheme="minorHAnsi" w:hAnsiTheme="minorHAnsi" w:cstheme="minorHAnsi"/>
          <w:sz w:val="22"/>
          <w:szCs w:val="22"/>
        </w:rPr>
        <w:t xml:space="preserve">  </w:t>
      </w:r>
      <w:r w:rsidR="007C132B" w:rsidRPr="00180E03">
        <w:rPr>
          <w:rFonts w:asciiTheme="minorHAnsi" w:hAnsiTheme="minorHAnsi" w:cstheme="minorHAnsi"/>
          <w:sz w:val="22"/>
          <w:szCs w:val="22"/>
          <w:u w:val="single"/>
        </w:rPr>
        <w:t>All training activities should</w:t>
      </w:r>
      <w:r w:rsidR="00470701" w:rsidRPr="00180E03">
        <w:rPr>
          <w:rFonts w:asciiTheme="minorHAnsi" w:hAnsiTheme="minorHAnsi" w:cstheme="minorHAnsi"/>
          <w:sz w:val="22"/>
          <w:szCs w:val="22"/>
          <w:u w:val="single"/>
        </w:rPr>
        <w:t xml:space="preserve"> be agreed with your supervisor. </w:t>
      </w:r>
    </w:p>
    <w:p w14:paraId="3ABCC96F" w14:textId="6FEB0542" w:rsidR="0039400E" w:rsidRDefault="0039400E">
      <w:pPr>
        <w:rPr>
          <w:rFonts w:cstheme="minorHAnsi"/>
        </w:rPr>
      </w:pPr>
      <w:r w:rsidRPr="00180E03">
        <w:rPr>
          <w:rFonts w:cstheme="minorHAnsi"/>
        </w:rPr>
        <w:t xml:space="preserve">Name: </w:t>
      </w:r>
      <w:r w:rsidR="00870888">
        <w:rPr>
          <w:rFonts w:cstheme="minorHAnsi"/>
        </w:rPr>
        <w:t>Andrew Baxter</w:t>
      </w:r>
    </w:p>
    <w:p w14:paraId="3ABCC970" w14:textId="015E7589" w:rsidR="001F2ACF" w:rsidRPr="00180E03" w:rsidRDefault="001F2ACF">
      <w:pPr>
        <w:rPr>
          <w:rFonts w:cstheme="minorHAnsi"/>
        </w:rPr>
      </w:pPr>
      <w:r>
        <w:rPr>
          <w:rFonts w:cstheme="minorHAnsi"/>
        </w:rPr>
        <w:t xml:space="preserve">Student Number: </w:t>
      </w:r>
      <w:r w:rsidR="00870888">
        <w:rPr>
          <w:rFonts w:cstheme="minorHAnsi"/>
        </w:rPr>
        <w:t>2286432B</w:t>
      </w:r>
    </w:p>
    <w:p w14:paraId="3ABCC971" w14:textId="6157018E" w:rsidR="0039400E" w:rsidRPr="00180E03" w:rsidRDefault="0039400E">
      <w:pPr>
        <w:rPr>
          <w:rFonts w:cstheme="minorHAnsi"/>
        </w:rPr>
      </w:pPr>
      <w:r w:rsidRPr="00180E03">
        <w:rPr>
          <w:rFonts w:cstheme="minorHAnsi"/>
        </w:rPr>
        <w:t xml:space="preserve">Institute/School: </w:t>
      </w:r>
      <w:r w:rsidR="00870888">
        <w:rPr>
          <w:rFonts w:cstheme="minorHAnsi"/>
        </w:rPr>
        <w:t>MVLS</w:t>
      </w:r>
    </w:p>
    <w:p w14:paraId="3ABCC972" w14:textId="77777777" w:rsidR="001A673F" w:rsidRPr="00180E03" w:rsidRDefault="001A673F" w:rsidP="00FF04A3">
      <w:pPr>
        <w:pStyle w:val="Heading1"/>
      </w:pPr>
      <w:r w:rsidRPr="00180E03">
        <w:t>Event or activity (description in 1-2 sentences including organiser, date and location)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E0796F" w14:paraId="3ABCC974" w14:textId="77777777" w:rsidTr="00E0796F">
        <w:tc>
          <w:tcPr>
            <w:tcW w:w="9242" w:type="dxa"/>
          </w:tcPr>
          <w:p w14:paraId="3ABCC973" w14:textId="7CE0AC58" w:rsidR="00E0796F" w:rsidRPr="00E0796F" w:rsidRDefault="00E0796F" w:rsidP="00E0796F">
            <w:pPr>
              <w:pStyle w:val="NormalWeb"/>
              <w:jc w:val="both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Title of Course:</w:t>
            </w:r>
            <w:r w:rsidR="00FD06F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FD06F5" w:rsidRPr="00FD06F5">
              <w:rPr>
                <w:rFonts w:asciiTheme="minorHAnsi" w:hAnsiTheme="minorHAnsi" w:cstheme="minorHAnsi"/>
                <w:b/>
                <w:sz w:val="22"/>
                <w:szCs w:val="22"/>
              </w:rPr>
              <w:t>Development and Evaluation of Social and Public Health Interventions workshop</w:t>
            </w:r>
          </w:p>
        </w:tc>
      </w:tr>
      <w:tr w:rsidR="00E0796F" w14:paraId="3ABCC978" w14:textId="77777777" w:rsidTr="00E0796F">
        <w:tc>
          <w:tcPr>
            <w:tcW w:w="9242" w:type="dxa"/>
          </w:tcPr>
          <w:p w14:paraId="3ABCC975" w14:textId="70436BA4" w:rsidR="00E0796F" w:rsidRPr="00E0796F" w:rsidRDefault="00E0796F" w:rsidP="00E0796F">
            <w:pPr>
              <w:pStyle w:val="NormalWeb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Description:</w:t>
            </w:r>
            <w:r w:rsidR="00FD06F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FD06F5">
              <w:rPr>
                <w:rFonts w:asciiTheme="minorHAnsi" w:hAnsiTheme="minorHAnsi" w:cstheme="minorHAnsi"/>
                <w:bCs/>
                <w:sz w:val="22"/>
                <w:szCs w:val="22"/>
              </w:rPr>
              <w:t>I assisted in delivery of this workshop at the Kilimanjaro Clinical Research Institute, Moshi, Tanzania. I assisted in coordinating discussion groups, critiquing practice presentations, communicating with teaching staff and workshop participants and managing technical resources.</w:t>
            </w:r>
          </w:p>
          <w:p w14:paraId="3ABCC976" w14:textId="77777777" w:rsidR="00E0796F" w:rsidRDefault="00E0796F" w:rsidP="001A673F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3ABCC977" w14:textId="77777777" w:rsidR="00E0796F" w:rsidRPr="00E0796F" w:rsidRDefault="00E0796F" w:rsidP="001A673F">
            <w:pPr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</w:tbl>
    <w:p w14:paraId="3ABCC979" w14:textId="77777777" w:rsidR="001A673F" w:rsidRPr="00180E03" w:rsidRDefault="001A673F" w:rsidP="001A673F">
      <w:pPr>
        <w:rPr>
          <w:rFonts w:cstheme="minorHAnsi"/>
          <w:u w:val="single"/>
        </w:rPr>
      </w:pPr>
    </w:p>
    <w:p w14:paraId="3ABCC97A" w14:textId="77777777" w:rsidR="001A673F" w:rsidRPr="00180E03" w:rsidRDefault="001A673F" w:rsidP="001A673F">
      <w:pPr>
        <w:rPr>
          <w:rFonts w:cstheme="minorHAnsi"/>
          <w:b/>
        </w:rPr>
      </w:pPr>
      <w:r w:rsidRPr="00180E03">
        <w:rPr>
          <w:rFonts w:cstheme="minorHAnsi"/>
          <w:b/>
        </w:rPr>
        <w:t>Skills obtained from attending this event (list the RDF domains and subdomains)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A0" w:firstRow="1" w:lastRow="0" w:firstColumn="1" w:lastColumn="0" w:noHBand="1" w:noVBand="1"/>
      </w:tblPr>
      <w:tblGrid>
        <w:gridCol w:w="9242"/>
      </w:tblGrid>
      <w:tr w:rsidR="002E6278" w:rsidRPr="00EC4C8D" w14:paraId="3ABCC980" w14:textId="77777777" w:rsidTr="00E0796F">
        <w:tc>
          <w:tcPr>
            <w:tcW w:w="9242" w:type="dxa"/>
          </w:tcPr>
          <w:p w14:paraId="3ABCC97B" w14:textId="3FDEB622" w:rsidR="002E6278" w:rsidRPr="00FD06F5" w:rsidRDefault="00FD06F5" w:rsidP="00E65A0E">
            <w:pPr>
              <w:rPr>
                <w:rFonts w:cstheme="minorHAnsi"/>
                <w:sz w:val="18"/>
                <w:szCs w:val="18"/>
              </w:rPr>
            </w:pPr>
            <w:r w:rsidRPr="00FD06F5">
              <w:rPr>
                <w:rFonts w:cstheme="minorHAnsi"/>
                <w:sz w:val="18"/>
                <w:szCs w:val="18"/>
              </w:rPr>
              <w:t>A1, A3, D1, D3</w:t>
            </w:r>
          </w:p>
          <w:p w14:paraId="3ABCC97C" w14:textId="77777777" w:rsidR="002E6278" w:rsidRDefault="002E6278" w:rsidP="00E65A0E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3ABCC97D" w14:textId="77777777" w:rsidR="002E6278" w:rsidRDefault="002E6278" w:rsidP="00E65A0E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3ABCC97E" w14:textId="77777777" w:rsidR="002E6278" w:rsidRDefault="002E6278" w:rsidP="00E65A0E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3ABCC97F" w14:textId="77777777" w:rsidR="002E6278" w:rsidRPr="00EC4C8D" w:rsidRDefault="002E6278" w:rsidP="00E65A0E">
            <w:pPr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</w:tbl>
    <w:p w14:paraId="3ABCC981" w14:textId="77777777" w:rsidR="002E6278" w:rsidRDefault="002E6278" w:rsidP="002E6278">
      <w:pPr>
        <w:rPr>
          <w:rFonts w:cstheme="minorHAnsi"/>
          <w:sz w:val="18"/>
          <w:szCs w:val="18"/>
          <w:u w:val="single"/>
        </w:rPr>
      </w:pPr>
    </w:p>
    <w:p w14:paraId="3ABCC982" w14:textId="77777777" w:rsidR="001A673F" w:rsidRPr="00FA1E65" w:rsidRDefault="001A673F" w:rsidP="001A673F">
      <w:pPr>
        <w:rPr>
          <w:rFonts w:cstheme="minorHAnsi"/>
          <w:b/>
          <w:i/>
        </w:rPr>
      </w:pPr>
      <w:r w:rsidRPr="00180E03">
        <w:rPr>
          <w:rFonts w:cstheme="minorHAnsi"/>
          <w:b/>
        </w:rPr>
        <w:t>Details of any previous training undertaken in these domains/subdomains</w:t>
      </w:r>
      <w:r w:rsidR="00E22A8D">
        <w:rPr>
          <w:rFonts w:cstheme="minorHAnsi"/>
          <w:b/>
        </w:rPr>
        <w:t xml:space="preserve"> </w:t>
      </w:r>
      <w:r w:rsidR="00654FF2" w:rsidRPr="00FA1E65">
        <w:rPr>
          <w:rFonts w:cstheme="minorHAnsi"/>
          <w:b/>
          <w:i/>
        </w:rPr>
        <w:t xml:space="preserve">(please provide a list of credits already obtained from all sources)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2E6278" w:rsidRPr="00EC4C8D" w14:paraId="3ABCC988" w14:textId="77777777" w:rsidTr="002E6278">
        <w:tc>
          <w:tcPr>
            <w:tcW w:w="9242" w:type="dxa"/>
          </w:tcPr>
          <w:p w14:paraId="1B4218AA" w14:textId="77777777" w:rsidR="00F4045B" w:rsidRPr="00F4045B" w:rsidRDefault="00F4045B" w:rsidP="00F4045B">
            <w:pPr>
              <w:rPr>
                <w:rFonts w:cstheme="minorHAnsi"/>
                <w:sz w:val="18"/>
                <w:szCs w:val="18"/>
              </w:rPr>
            </w:pPr>
            <w:r w:rsidRPr="00F4045B">
              <w:rPr>
                <w:rFonts w:cstheme="minorHAnsi"/>
                <w:sz w:val="18"/>
                <w:szCs w:val="18"/>
              </w:rPr>
              <w:t>01/11/18 – Discovering and Managing Information RSDA6096</w:t>
            </w:r>
          </w:p>
          <w:p w14:paraId="51B8F5A4" w14:textId="77777777" w:rsidR="00F4045B" w:rsidRPr="00F4045B" w:rsidRDefault="00F4045B" w:rsidP="00F4045B">
            <w:pPr>
              <w:rPr>
                <w:rFonts w:cstheme="minorHAnsi"/>
                <w:sz w:val="18"/>
                <w:szCs w:val="18"/>
              </w:rPr>
            </w:pPr>
            <w:r w:rsidRPr="00F4045B">
              <w:rPr>
                <w:rFonts w:cstheme="minorHAnsi"/>
                <w:sz w:val="18"/>
                <w:szCs w:val="18"/>
              </w:rPr>
              <w:t>21/11/17 – Presenting with Impact RSDD6002</w:t>
            </w:r>
          </w:p>
          <w:p w14:paraId="3ABCC987" w14:textId="486EDA54" w:rsidR="002E6278" w:rsidRPr="00EC4C8D" w:rsidRDefault="00F4045B" w:rsidP="00F4045B">
            <w:pPr>
              <w:rPr>
                <w:rFonts w:cstheme="minorHAnsi"/>
                <w:sz w:val="18"/>
                <w:szCs w:val="18"/>
                <w:u w:val="single"/>
              </w:rPr>
            </w:pPr>
            <w:r w:rsidRPr="00F4045B">
              <w:rPr>
                <w:rFonts w:cstheme="minorHAnsi"/>
                <w:sz w:val="18"/>
                <w:szCs w:val="18"/>
              </w:rPr>
              <w:t>04/12/17 – Engaging the public with my research Part 1 RSDD6009</w:t>
            </w:r>
          </w:p>
        </w:tc>
      </w:tr>
    </w:tbl>
    <w:p w14:paraId="3ABCC989" w14:textId="77777777" w:rsidR="002E6278" w:rsidRPr="0095458E" w:rsidRDefault="002E6278" w:rsidP="002E6278">
      <w:pPr>
        <w:rPr>
          <w:rFonts w:cstheme="minorHAnsi"/>
          <w:u w:val="single"/>
        </w:rPr>
      </w:pPr>
    </w:p>
    <w:p w14:paraId="3ABCC98A" w14:textId="77777777" w:rsidR="00180E03" w:rsidRPr="00180E03" w:rsidRDefault="00E0796F" w:rsidP="001A673F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t>*</w:t>
      </w:r>
      <w:r w:rsidR="00180E03" w:rsidRPr="00180E03">
        <w:rPr>
          <w:rFonts w:cstheme="minorHAnsi"/>
          <w:b/>
          <w:sz w:val="20"/>
          <w:szCs w:val="20"/>
        </w:rPr>
        <w:t>If you are app</w:t>
      </w:r>
      <w:r>
        <w:rPr>
          <w:rFonts w:cstheme="minorHAnsi"/>
          <w:b/>
          <w:sz w:val="20"/>
          <w:szCs w:val="20"/>
        </w:rPr>
        <w:t>lying for multiple credits:  complete the categories above and add to the end of this form..</w:t>
      </w:r>
    </w:p>
    <w:p w14:paraId="3ABCC98B" w14:textId="77777777" w:rsidR="0088053F" w:rsidRPr="0088053F" w:rsidRDefault="0088053F" w:rsidP="0095458E">
      <w:pPr>
        <w:pStyle w:val="NormalWeb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8053F">
        <w:rPr>
          <w:rFonts w:asciiTheme="minorHAnsi" w:hAnsiTheme="minorHAnsi" w:cstheme="minorHAnsi"/>
          <w:b/>
          <w:sz w:val="22"/>
          <w:szCs w:val="22"/>
        </w:rPr>
        <w:t xml:space="preserve">Student </w:t>
      </w:r>
      <w:r w:rsidR="00737EB8">
        <w:rPr>
          <w:rFonts w:asciiTheme="minorHAnsi" w:hAnsiTheme="minorHAnsi" w:cstheme="minorHAnsi"/>
          <w:b/>
          <w:sz w:val="22"/>
          <w:szCs w:val="22"/>
        </w:rPr>
        <w:t>declaration</w:t>
      </w:r>
    </w:p>
    <w:p w14:paraId="3ABCC98C" w14:textId="77777777" w:rsidR="0095458E" w:rsidRPr="00180E03" w:rsidRDefault="0095458E" w:rsidP="0095458E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Credits should only be awarded once for an external activity. For example, you can receive a credit for publishing a first author paper but should not apply for further credits when other papers are published. By signing below you are confirming that you have not previously claimed a credit for a similar activity.</w:t>
      </w:r>
    </w:p>
    <w:p w14:paraId="3ABCC98D" w14:textId="77777777" w:rsidR="002E6278" w:rsidRPr="00180E03" w:rsidRDefault="002E6278">
      <w:pPr>
        <w:rPr>
          <w:rFonts w:cstheme="minorHAnsi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812"/>
        <w:gridCol w:w="2835"/>
      </w:tblGrid>
      <w:tr w:rsidR="007C132B" w:rsidRPr="00180E03" w14:paraId="3ABCC996" w14:textId="77777777" w:rsidTr="0088053F">
        <w:trPr>
          <w:trHeight w:val="1122"/>
        </w:trPr>
        <w:tc>
          <w:tcPr>
            <w:tcW w:w="5812" w:type="dxa"/>
          </w:tcPr>
          <w:p w14:paraId="3ABCC98E" w14:textId="77777777" w:rsidR="0088053F" w:rsidRDefault="0088053F" w:rsidP="002E6278">
            <w:pPr>
              <w:rPr>
                <w:rFonts w:cstheme="minorHAnsi"/>
              </w:rPr>
            </w:pPr>
          </w:p>
          <w:p w14:paraId="3ABCC98F" w14:textId="77777777" w:rsidR="0088053F" w:rsidRDefault="0088053F" w:rsidP="002E6278">
            <w:pPr>
              <w:rPr>
                <w:rFonts w:cstheme="minorHAnsi"/>
              </w:rPr>
            </w:pPr>
          </w:p>
          <w:p w14:paraId="3ABCC990" w14:textId="77777777" w:rsidR="007C132B" w:rsidRPr="00180E03" w:rsidRDefault="007C132B" w:rsidP="002E6278">
            <w:pPr>
              <w:rPr>
                <w:rFonts w:cstheme="minorHAnsi"/>
              </w:rPr>
            </w:pPr>
            <w:r w:rsidRPr="00180E03">
              <w:rPr>
                <w:rFonts w:cstheme="minorHAnsi"/>
              </w:rPr>
              <w:t>Signature of Applicant:  ………………………………..………..….</w:t>
            </w:r>
          </w:p>
        </w:tc>
        <w:tc>
          <w:tcPr>
            <w:tcW w:w="2835" w:type="dxa"/>
          </w:tcPr>
          <w:p w14:paraId="3ABCC991" w14:textId="77777777" w:rsidR="0088053F" w:rsidRDefault="0088053F" w:rsidP="00E27D22">
            <w:pPr>
              <w:rPr>
                <w:rFonts w:cstheme="minorHAnsi"/>
              </w:rPr>
            </w:pPr>
          </w:p>
          <w:p w14:paraId="3ABCC992" w14:textId="77777777" w:rsidR="0088053F" w:rsidRDefault="0088053F" w:rsidP="00E27D22">
            <w:pPr>
              <w:rPr>
                <w:rFonts w:cstheme="minorHAnsi"/>
              </w:rPr>
            </w:pPr>
          </w:p>
          <w:p w14:paraId="3ABCC993" w14:textId="77777777" w:rsidR="007C132B" w:rsidRDefault="007C132B" w:rsidP="00E27D22">
            <w:pPr>
              <w:rPr>
                <w:rFonts w:cstheme="minorHAnsi"/>
              </w:rPr>
            </w:pPr>
            <w:r w:rsidRPr="00180E03">
              <w:rPr>
                <w:rFonts w:cstheme="minorHAnsi"/>
              </w:rPr>
              <w:t>Date:  ……………….……………</w:t>
            </w:r>
          </w:p>
          <w:p w14:paraId="3ABCC994" w14:textId="77777777" w:rsidR="0088053F" w:rsidRDefault="0088053F" w:rsidP="00E27D22">
            <w:pPr>
              <w:rPr>
                <w:rFonts w:cstheme="minorHAnsi"/>
              </w:rPr>
            </w:pPr>
          </w:p>
          <w:p w14:paraId="3ABCC995" w14:textId="77777777" w:rsidR="0088053F" w:rsidRPr="00180E03" w:rsidRDefault="0088053F" w:rsidP="00E27D22">
            <w:pPr>
              <w:rPr>
                <w:rFonts w:cstheme="minorHAnsi"/>
              </w:rPr>
            </w:pPr>
          </w:p>
        </w:tc>
      </w:tr>
    </w:tbl>
    <w:p w14:paraId="3ABCC997" w14:textId="77777777" w:rsidR="007C132B" w:rsidRPr="00180E03" w:rsidRDefault="007C132B" w:rsidP="007C132B">
      <w:pPr>
        <w:rPr>
          <w:rFonts w:cstheme="minorHAnsi"/>
        </w:rPr>
      </w:pPr>
    </w:p>
    <w:p w14:paraId="3ABCC998" w14:textId="77777777" w:rsidR="00180E03" w:rsidRPr="00180E03" w:rsidRDefault="00180E03" w:rsidP="007C132B">
      <w:pPr>
        <w:spacing w:after="0"/>
        <w:rPr>
          <w:rFonts w:cstheme="minorHAnsi"/>
        </w:rPr>
      </w:pPr>
    </w:p>
    <w:p w14:paraId="3ABCC999" w14:textId="77777777" w:rsidR="007C132B" w:rsidRDefault="007C132B" w:rsidP="00180E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8053F">
        <w:rPr>
          <w:rFonts w:cstheme="minorHAnsi"/>
        </w:rPr>
        <w:t xml:space="preserve">A certificate of your attendance or other documentary evidence must </w:t>
      </w:r>
      <w:r w:rsidR="00180E03" w:rsidRPr="0088053F">
        <w:rPr>
          <w:rFonts w:cstheme="minorHAnsi"/>
        </w:rPr>
        <w:t>a</w:t>
      </w:r>
      <w:r w:rsidRPr="0088053F">
        <w:rPr>
          <w:rFonts w:cstheme="minorHAnsi"/>
        </w:rPr>
        <w:t>ccompany this application</w:t>
      </w:r>
      <w:r w:rsidR="00E22A8D" w:rsidRPr="0088053F">
        <w:rPr>
          <w:rFonts w:cstheme="minorHAnsi"/>
        </w:rPr>
        <w:t xml:space="preserve"> where </w:t>
      </w:r>
      <w:r w:rsidR="00FA1E65" w:rsidRPr="0088053F">
        <w:rPr>
          <w:rFonts w:cstheme="minorHAnsi"/>
        </w:rPr>
        <w:t>available (</w:t>
      </w:r>
      <w:r w:rsidR="00654FF2" w:rsidRPr="0088053F">
        <w:rPr>
          <w:rFonts w:cstheme="minorHAnsi"/>
          <w:i/>
        </w:rPr>
        <w:t>It is permitted to submit a prog</w:t>
      </w:r>
      <w:r w:rsidR="00E22A8D" w:rsidRPr="0088053F">
        <w:rPr>
          <w:rFonts w:cstheme="minorHAnsi"/>
          <w:i/>
        </w:rPr>
        <w:t xml:space="preserve">ramme timetable, event flyer etc </w:t>
      </w:r>
      <w:r w:rsidR="00654FF2" w:rsidRPr="0088053F">
        <w:rPr>
          <w:rFonts w:cstheme="minorHAnsi"/>
          <w:i/>
        </w:rPr>
        <w:t>as proof of attendance where formal proof of registration is not available</w:t>
      </w:r>
      <w:r w:rsidR="00E22A8D" w:rsidRPr="0088053F">
        <w:rPr>
          <w:rFonts w:cstheme="minorHAnsi"/>
        </w:rPr>
        <w:t>)</w:t>
      </w:r>
    </w:p>
    <w:p w14:paraId="3ABCC99A" w14:textId="77777777" w:rsidR="00E0796F" w:rsidRDefault="00E0796F" w:rsidP="00180E0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BCC99B" w14:textId="5B6B5325" w:rsidR="00E0796F" w:rsidRDefault="00E0796F" w:rsidP="00180E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u w:val="single"/>
        </w:rPr>
      </w:pPr>
      <w:r w:rsidRPr="00E0796F">
        <w:rPr>
          <w:rFonts w:cstheme="minorHAnsi"/>
          <w:b/>
          <w:i/>
          <w:u w:val="single"/>
        </w:rPr>
        <w:t xml:space="preserve">Please note any </w:t>
      </w:r>
      <w:r w:rsidR="00F33A78">
        <w:rPr>
          <w:rFonts w:cstheme="minorHAnsi"/>
          <w:b/>
          <w:i/>
          <w:u w:val="single"/>
        </w:rPr>
        <w:t xml:space="preserve">additional </w:t>
      </w:r>
      <w:r w:rsidR="00F33A78" w:rsidRPr="00E0796F">
        <w:rPr>
          <w:rFonts w:cstheme="minorHAnsi"/>
          <w:b/>
          <w:i/>
          <w:u w:val="single"/>
        </w:rPr>
        <w:t>requests</w:t>
      </w:r>
      <w:r w:rsidRPr="00E0796F">
        <w:rPr>
          <w:rFonts w:cstheme="minorHAnsi"/>
          <w:b/>
          <w:i/>
          <w:u w:val="single"/>
        </w:rPr>
        <w:t xml:space="preserve"> for external credits below</w:t>
      </w:r>
      <w:r>
        <w:rPr>
          <w:rFonts w:cstheme="minorHAnsi"/>
          <w:b/>
          <w:i/>
          <w:u w:val="single"/>
        </w:rPr>
        <w:t>;</w:t>
      </w:r>
    </w:p>
    <w:p w14:paraId="3F619499" w14:textId="361BFF84" w:rsidR="002D1BB1" w:rsidRDefault="002D1BB1" w:rsidP="00180E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u w:val="single"/>
        </w:rPr>
      </w:pPr>
    </w:p>
    <w:p w14:paraId="0D92F217" w14:textId="77777777" w:rsidR="002D1BB1" w:rsidRPr="00180E03" w:rsidRDefault="002D1BB1" w:rsidP="00FF04A3">
      <w:pPr>
        <w:pStyle w:val="Heading1"/>
      </w:pPr>
      <w:r w:rsidRPr="00180E03">
        <w:t>Event or activity (description in 1-2 sentences including organiser, date and location)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2D1BB1" w14:paraId="0924C975" w14:textId="77777777" w:rsidTr="00EC4FEC">
        <w:tc>
          <w:tcPr>
            <w:tcW w:w="9242" w:type="dxa"/>
          </w:tcPr>
          <w:p w14:paraId="595E13A7" w14:textId="1730E860" w:rsidR="002D1BB1" w:rsidRPr="00E0796F" w:rsidRDefault="002D1BB1" w:rsidP="002D1BB1">
            <w:pPr>
              <w:pStyle w:val="NormalWeb"/>
              <w:jc w:val="both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Title of Course: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Publication in Journal</w:t>
            </w:r>
          </w:p>
        </w:tc>
      </w:tr>
      <w:tr w:rsidR="002D1BB1" w14:paraId="71365D6C" w14:textId="77777777" w:rsidTr="00EC4FEC">
        <w:tc>
          <w:tcPr>
            <w:tcW w:w="9242" w:type="dxa"/>
          </w:tcPr>
          <w:p w14:paraId="1DA8D66A" w14:textId="690447EA" w:rsidR="002D1BB1" w:rsidRPr="00E0796F" w:rsidRDefault="002D1BB1" w:rsidP="002D1BB1">
            <w:pPr>
              <w:pStyle w:val="NormalWeb"/>
              <w:jc w:val="both"/>
              <w:rPr>
                <w:rFonts w:cstheme="minorHAnsi"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Description: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2D1BB1">
              <w:rPr>
                <w:rFonts w:asciiTheme="minorHAnsi" w:hAnsiTheme="minorHAnsi" w:cstheme="minorHAnsi"/>
                <w:bCs/>
                <w:sz w:val="22"/>
                <w:szCs w:val="22"/>
              </w:rPr>
              <w:t>Baxter AJ, Tweed EJ, Katikireddi SV, et al Effects of Housing First approaches on health and well-being of adults who are homeless or at risk of homelessness: systematic review and meta-analysis of randomised controlled trials J Epidemiol Community Health Published Online First: 18 February 2019. doi: 10.1136/jech-2018-210981</w:t>
            </w:r>
          </w:p>
        </w:tc>
      </w:tr>
    </w:tbl>
    <w:p w14:paraId="4DAAEBEC" w14:textId="77777777" w:rsidR="002D1BB1" w:rsidRPr="00180E03" w:rsidRDefault="002D1BB1" w:rsidP="002D1BB1">
      <w:pPr>
        <w:rPr>
          <w:rFonts w:cstheme="minorHAnsi"/>
          <w:u w:val="single"/>
        </w:rPr>
      </w:pPr>
    </w:p>
    <w:p w14:paraId="3129A7F5" w14:textId="77777777" w:rsidR="002D1BB1" w:rsidRPr="00180E03" w:rsidRDefault="002D1BB1" w:rsidP="002D1BB1">
      <w:pPr>
        <w:rPr>
          <w:rFonts w:cstheme="minorHAnsi"/>
          <w:b/>
        </w:rPr>
      </w:pPr>
      <w:r w:rsidRPr="00180E03">
        <w:rPr>
          <w:rFonts w:cstheme="minorHAnsi"/>
          <w:b/>
        </w:rPr>
        <w:t>Skills obtained from attending this event (list the RDF domains and subdomains)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A0" w:firstRow="1" w:lastRow="0" w:firstColumn="1" w:lastColumn="0" w:noHBand="1" w:noVBand="1"/>
      </w:tblPr>
      <w:tblGrid>
        <w:gridCol w:w="9242"/>
      </w:tblGrid>
      <w:tr w:rsidR="002D1BB1" w:rsidRPr="00EC4C8D" w14:paraId="2C675070" w14:textId="77777777" w:rsidTr="00EC4FEC">
        <w:tc>
          <w:tcPr>
            <w:tcW w:w="9242" w:type="dxa"/>
          </w:tcPr>
          <w:p w14:paraId="261D3913" w14:textId="112FA8CD" w:rsidR="002D1BB1" w:rsidRPr="00FD06F5" w:rsidRDefault="00FC364B" w:rsidP="00EC4FE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C1.6, D2.1-3</w:t>
            </w:r>
          </w:p>
          <w:p w14:paraId="4A2343ED" w14:textId="77777777" w:rsidR="002D1BB1" w:rsidRDefault="002D1BB1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45F1B383" w14:textId="77777777" w:rsidR="002D1BB1" w:rsidRDefault="002D1BB1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64808F51" w14:textId="77777777" w:rsidR="002D1BB1" w:rsidRDefault="002D1BB1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3306F164" w14:textId="77777777" w:rsidR="002D1BB1" w:rsidRPr="00EC4C8D" w:rsidRDefault="002D1BB1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</w:tbl>
    <w:p w14:paraId="12859AA1" w14:textId="77777777" w:rsidR="002D1BB1" w:rsidRDefault="002D1BB1" w:rsidP="002D1BB1">
      <w:pPr>
        <w:rPr>
          <w:rFonts w:cstheme="minorHAnsi"/>
          <w:sz w:val="18"/>
          <w:szCs w:val="18"/>
          <w:u w:val="single"/>
        </w:rPr>
      </w:pPr>
    </w:p>
    <w:p w14:paraId="2A89BFF9" w14:textId="77777777" w:rsidR="002D1BB1" w:rsidRPr="00FA1E65" w:rsidRDefault="002D1BB1" w:rsidP="002D1BB1">
      <w:pPr>
        <w:rPr>
          <w:rFonts w:cstheme="minorHAnsi"/>
          <w:b/>
          <w:i/>
        </w:rPr>
      </w:pPr>
      <w:r w:rsidRPr="00180E03">
        <w:rPr>
          <w:rFonts w:cstheme="minorHAnsi"/>
          <w:b/>
        </w:rPr>
        <w:t>Details of any previous training undertaken in these domains/subdomains</w:t>
      </w:r>
      <w:r>
        <w:rPr>
          <w:rFonts w:cstheme="minorHAnsi"/>
          <w:b/>
        </w:rPr>
        <w:t xml:space="preserve"> </w:t>
      </w:r>
      <w:r w:rsidRPr="00FA1E65">
        <w:rPr>
          <w:rFonts w:cstheme="minorHAnsi"/>
          <w:b/>
          <w:i/>
        </w:rPr>
        <w:t xml:space="preserve">(please provide a list of credits already obtained from all sources)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2D1BB1" w:rsidRPr="00EC4C8D" w14:paraId="4D97C923" w14:textId="77777777" w:rsidTr="00EC4FEC">
        <w:tc>
          <w:tcPr>
            <w:tcW w:w="9242" w:type="dxa"/>
          </w:tcPr>
          <w:p w14:paraId="2979B2EF" w14:textId="77777777" w:rsidR="00F4045B" w:rsidRPr="00F4045B" w:rsidRDefault="00F4045B" w:rsidP="00F4045B">
            <w:pPr>
              <w:rPr>
                <w:rFonts w:cstheme="minorHAnsi"/>
                <w:sz w:val="18"/>
                <w:szCs w:val="18"/>
              </w:rPr>
            </w:pPr>
            <w:r w:rsidRPr="00F4045B">
              <w:rPr>
                <w:rFonts w:cstheme="minorHAnsi"/>
                <w:sz w:val="18"/>
                <w:szCs w:val="18"/>
              </w:rPr>
              <w:t>21/11/17 – Presenting with Impact RSDD6002</w:t>
            </w:r>
          </w:p>
          <w:p w14:paraId="359C7095" w14:textId="2F883216" w:rsidR="002D1BB1" w:rsidRPr="00EC4C8D" w:rsidRDefault="00F4045B" w:rsidP="00F4045B">
            <w:pPr>
              <w:rPr>
                <w:rFonts w:cstheme="minorHAnsi"/>
                <w:sz w:val="18"/>
                <w:szCs w:val="18"/>
                <w:u w:val="single"/>
              </w:rPr>
            </w:pPr>
            <w:r w:rsidRPr="00F4045B">
              <w:rPr>
                <w:rFonts w:cstheme="minorHAnsi"/>
                <w:sz w:val="18"/>
                <w:szCs w:val="18"/>
              </w:rPr>
              <w:t>04/12/17 – Engaging the public with my research Part 1 RSDD6009</w:t>
            </w:r>
          </w:p>
        </w:tc>
      </w:tr>
    </w:tbl>
    <w:p w14:paraId="530C28B8" w14:textId="77777777" w:rsidR="002D1BB1" w:rsidRPr="0095458E" w:rsidRDefault="002D1BB1" w:rsidP="002D1BB1">
      <w:pPr>
        <w:rPr>
          <w:rFonts w:cstheme="minorHAnsi"/>
          <w:u w:val="single"/>
        </w:rPr>
      </w:pPr>
    </w:p>
    <w:p w14:paraId="0F5A0EC4" w14:textId="77777777" w:rsidR="00FC364B" w:rsidRPr="00FF04A3" w:rsidRDefault="00FC364B" w:rsidP="00FF04A3">
      <w:pPr>
        <w:pStyle w:val="Heading1"/>
      </w:pPr>
      <w:r w:rsidRPr="00FF04A3">
        <w:t>Event or activity (description in 1-2 sentences including organiser, date and location)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C364B" w14:paraId="33CD50E5" w14:textId="77777777" w:rsidTr="00EC4FEC">
        <w:tc>
          <w:tcPr>
            <w:tcW w:w="9242" w:type="dxa"/>
          </w:tcPr>
          <w:p w14:paraId="0CF5265C" w14:textId="515938B2" w:rsidR="00FC364B" w:rsidRPr="00E0796F" w:rsidRDefault="00FC364B" w:rsidP="00FC364B">
            <w:pPr>
              <w:pStyle w:val="NormalWeb"/>
              <w:jc w:val="both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Title of Course: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Attending conference – Society for Social Medicine </w:t>
            </w:r>
          </w:p>
        </w:tc>
      </w:tr>
      <w:tr w:rsidR="00FC364B" w14:paraId="67EB40B6" w14:textId="77777777" w:rsidTr="00EC4FEC">
        <w:tc>
          <w:tcPr>
            <w:tcW w:w="9242" w:type="dxa"/>
          </w:tcPr>
          <w:p w14:paraId="66A520E1" w14:textId="29D78748" w:rsidR="00FC364B" w:rsidRPr="00E0796F" w:rsidRDefault="00FC364B" w:rsidP="00FC364B">
            <w:pPr>
              <w:pStyle w:val="NormalWeb"/>
              <w:jc w:val="both"/>
              <w:rPr>
                <w:rFonts w:cstheme="minorHAnsi"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Description: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SSM conference Glasgow 2018 – 5</w:t>
            </w:r>
            <w:r w:rsidRPr="00FC364B"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-7</w:t>
            </w:r>
            <w:r w:rsidRPr="00FC364B"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September. I attended presentations and also assisted in maintaining one of the conference rooms for all parallel sessions.</w:t>
            </w:r>
          </w:p>
        </w:tc>
      </w:tr>
    </w:tbl>
    <w:p w14:paraId="471E7250" w14:textId="77777777" w:rsidR="00FC364B" w:rsidRPr="00180E03" w:rsidRDefault="00FC364B" w:rsidP="00FC364B">
      <w:pPr>
        <w:rPr>
          <w:rFonts w:cstheme="minorHAnsi"/>
          <w:u w:val="single"/>
        </w:rPr>
      </w:pPr>
    </w:p>
    <w:p w14:paraId="76144BFD" w14:textId="77777777" w:rsidR="00FC364B" w:rsidRPr="00180E03" w:rsidRDefault="00FC364B" w:rsidP="00FC364B">
      <w:pPr>
        <w:rPr>
          <w:rFonts w:cstheme="minorHAnsi"/>
          <w:b/>
        </w:rPr>
      </w:pPr>
      <w:r w:rsidRPr="00180E03">
        <w:rPr>
          <w:rFonts w:cstheme="minorHAnsi"/>
          <w:b/>
        </w:rPr>
        <w:t>Skills obtained from attending this event (list the RDF domains and subdomains)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A0" w:firstRow="1" w:lastRow="0" w:firstColumn="1" w:lastColumn="0" w:noHBand="1" w:noVBand="1"/>
      </w:tblPr>
      <w:tblGrid>
        <w:gridCol w:w="9242"/>
      </w:tblGrid>
      <w:tr w:rsidR="00FC364B" w:rsidRPr="00EC4C8D" w14:paraId="29CCD467" w14:textId="77777777" w:rsidTr="00EC4FEC">
        <w:tc>
          <w:tcPr>
            <w:tcW w:w="9242" w:type="dxa"/>
          </w:tcPr>
          <w:p w14:paraId="03B41C74" w14:textId="55A0ABF9" w:rsidR="00FC364B" w:rsidRPr="00FD06F5" w:rsidRDefault="00FC364B" w:rsidP="00EC4FE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B3.4</w:t>
            </w:r>
          </w:p>
          <w:p w14:paraId="2FB44537" w14:textId="77777777" w:rsidR="00FC364B" w:rsidRDefault="00FC364B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31D015DD" w14:textId="77777777" w:rsidR="00FC364B" w:rsidRDefault="00FC364B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16E392AF" w14:textId="77777777" w:rsidR="00FC364B" w:rsidRDefault="00FC364B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337EFD6C" w14:textId="77777777" w:rsidR="00FC364B" w:rsidRPr="00EC4C8D" w:rsidRDefault="00FC364B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</w:tbl>
    <w:p w14:paraId="31FD47CA" w14:textId="77777777" w:rsidR="00FC364B" w:rsidRDefault="00FC364B" w:rsidP="00FC364B">
      <w:pPr>
        <w:rPr>
          <w:rFonts w:cstheme="minorHAnsi"/>
          <w:sz w:val="18"/>
          <w:szCs w:val="18"/>
          <w:u w:val="single"/>
        </w:rPr>
      </w:pPr>
    </w:p>
    <w:p w14:paraId="5CB7D816" w14:textId="77777777" w:rsidR="00FC364B" w:rsidRPr="00FA1E65" w:rsidRDefault="00FC364B" w:rsidP="00FC364B">
      <w:pPr>
        <w:rPr>
          <w:rFonts w:cstheme="minorHAnsi"/>
          <w:b/>
          <w:i/>
        </w:rPr>
      </w:pPr>
      <w:r w:rsidRPr="00180E03">
        <w:rPr>
          <w:rFonts w:cstheme="minorHAnsi"/>
          <w:b/>
        </w:rPr>
        <w:t>Details of any previous training undertaken in these domains/subdomains</w:t>
      </w:r>
      <w:r>
        <w:rPr>
          <w:rFonts w:cstheme="minorHAnsi"/>
          <w:b/>
        </w:rPr>
        <w:t xml:space="preserve"> </w:t>
      </w:r>
      <w:r w:rsidRPr="00FA1E65">
        <w:rPr>
          <w:rFonts w:cstheme="minorHAnsi"/>
          <w:b/>
          <w:i/>
        </w:rPr>
        <w:t xml:space="preserve">(please provide a list of credits already obtained from all sources)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C364B" w:rsidRPr="00EC4C8D" w14:paraId="334228CA" w14:textId="77777777" w:rsidTr="00EC4FEC">
        <w:tc>
          <w:tcPr>
            <w:tcW w:w="9242" w:type="dxa"/>
          </w:tcPr>
          <w:p w14:paraId="36B0AF4F" w14:textId="164DDEA4" w:rsidR="00FC364B" w:rsidRPr="00FC364B" w:rsidRDefault="00FC364B" w:rsidP="00FC364B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13C91750" w14:textId="77777777" w:rsidR="00FC364B" w:rsidRDefault="00FC364B" w:rsidP="00FC364B">
      <w:pPr>
        <w:rPr>
          <w:rFonts w:cstheme="minorHAnsi"/>
          <w:b/>
        </w:rPr>
      </w:pPr>
    </w:p>
    <w:p w14:paraId="648A9AC6" w14:textId="1A5396B3" w:rsidR="00FC364B" w:rsidRPr="00180E03" w:rsidRDefault="00FC364B" w:rsidP="00FF04A3">
      <w:pPr>
        <w:pStyle w:val="Heading1"/>
      </w:pPr>
      <w:r w:rsidRPr="00180E03">
        <w:t>Event or activity (description in 1-2 sentences including organiser, date and location)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C364B" w14:paraId="78FE5743" w14:textId="77777777" w:rsidTr="00EC4FEC">
        <w:tc>
          <w:tcPr>
            <w:tcW w:w="9242" w:type="dxa"/>
          </w:tcPr>
          <w:p w14:paraId="346099F0" w14:textId="6AE994A0" w:rsidR="00FC364B" w:rsidRPr="00E0796F" w:rsidRDefault="00FC364B" w:rsidP="00FC364B">
            <w:pPr>
              <w:pStyle w:val="NormalWeb"/>
              <w:jc w:val="both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Title of Course: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Attending conference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Lancet Public Health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FC364B" w14:paraId="0CEF56FD" w14:textId="77777777" w:rsidTr="00EC4FEC">
        <w:tc>
          <w:tcPr>
            <w:tcW w:w="9242" w:type="dxa"/>
          </w:tcPr>
          <w:p w14:paraId="5066A5B1" w14:textId="70FB22FE" w:rsidR="00FC364B" w:rsidRPr="00E0796F" w:rsidRDefault="00FC364B" w:rsidP="00FC364B">
            <w:pPr>
              <w:pStyle w:val="NormalWeb"/>
              <w:jc w:val="both"/>
              <w:rPr>
                <w:rFonts w:cstheme="minorHAnsi"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Description: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Belfast 23</w:t>
            </w:r>
            <w:r w:rsidRPr="00FC364B"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November</w:t>
            </w:r>
          </w:p>
        </w:tc>
      </w:tr>
    </w:tbl>
    <w:p w14:paraId="54E8D9A9" w14:textId="77777777" w:rsidR="00FC364B" w:rsidRPr="00180E03" w:rsidRDefault="00FC364B" w:rsidP="00FC364B">
      <w:pPr>
        <w:rPr>
          <w:rFonts w:cstheme="minorHAnsi"/>
          <w:u w:val="single"/>
        </w:rPr>
      </w:pPr>
    </w:p>
    <w:p w14:paraId="03F3199D" w14:textId="77777777" w:rsidR="00FC364B" w:rsidRPr="00180E03" w:rsidRDefault="00FC364B" w:rsidP="00FC364B">
      <w:pPr>
        <w:rPr>
          <w:rFonts w:cstheme="minorHAnsi"/>
          <w:b/>
        </w:rPr>
      </w:pPr>
      <w:r w:rsidRPr="00180E03">
        <w:rPr>
          <w:rFonts w:cstheme="minorHAnsi"/>
          <w:b/>
        </w:rPr>
        <w:t>Skills obtained from attending this event (list the RDF domains and subdomains)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A0" w:firstRow="1" w:lastRow="0" w:firstColumn="1" w:lastColumn="0" w:noHBand="1" w:noVBand="1"/>
      </w:tblPr>
      <w:tblGrid>
        <w:gridCol w:w="9242"/>
      </w:tblGrid>
      <w:tr w:rsidR="00FC364B" w:rsidRPr="00EC4C8D" w14:paraId="7AD8102A" w14:textId="77777777" w:rsidTr="00EC4FEC">
        <w:tc>
          <w:tcPr>
            <w:tcW w:w="9242" w:type="dxa"/>
          </w:tcPr>
          <w:p w14:paraId="202A611F" w14:textId="77777777" w:rsidR="00FC364B" w:rsidRPr="00FD06F5" w:rsidRDefault="00FC364B" w:rsidP="00EC4FE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B3.4</w:t>
            </w:r>
          </w:p>
          <w:p w14:paraId="14DCA7E0" w14:textId="77777777" w:rsidR="00FC364B" w:rsidRDefault="00FC364B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7020E608" w14:textId="77777777" w:rsidR="00FC364B" w:rsidRDefault="00FC364B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3925C0CF" w14:textId="77777777" w:rsidR="00FC364B" w:rsidRDefault="00FC364B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7862A16F" w14:textId="77777777" w:rsidR="00FC364B" w:rsidRPr="00EC4C8D" w:rsidRDefault="00FC364B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</w:tbl>
    <w:p w14:paraId="4DF10A60" w14:textId="77777777" w:rsidR="00FC364B" w:rsidRDefault="00FC364B" w:rsidP="00FC364B">
      <w:pPr>
        <w:rPr>
          <w:rFonts w:cstheme="minorHAnsi"/>
          <w:sz w:val="18"/>
          <w:szCs w:val="18"/>
          <w:u w:val="single"/>
        </w:rPr>
      </w:pPr>
    </w:p>
    <w:p w14:paraId="3C14B391" w14:textId="1BD05474" w:rsidR="00564095" w:rsidRPr="00FA1E65" w:rsidRDefault="00FC364B" w:rsidP="00564095">
      <w:pPr>
        <w:rPr>
          <w:rFonts w:cstheme="minorHAnsi"/>
          <w:b/>
          <w:i/>
        </w:rPr>
      </w:pPr>
      <w:r w:rsidRPr="00180E03">
        <w:rPr>
          <w:rFonts w:cstheme="minorHAnsi"/>
          <w:b/>
        </w:rPr>
        <w:t>Details of any previous training undertaken in these domains/subdomains</w:t>
      </w:r>
      <w:r>
        <w:rPr>
          <w:rFonts w:cstheme="minorHAnsi"/>
          <w:b/>
        </w:rPr>
        <w:t xml:space="preserve"> </w:t>
      </w:r>
      <w:r w:rsidRPr="00FA1E65">
        <w:rPr>
          <w:rFonts w:cstheme="minorHAnsi"/>
          <w:b/>
          <w:i/>
        </w:rPr>
        <w:t xml:space="preserve">(please provide a list of credits already obtained from all sources)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C364B" w:rsidRPr="00EC4C8D" w14:paraId="684F95C5" w14:textId="77777777" w:rsidTr="00EC4FEC">
        <w:tc>
          <w:tcPr>
            <w:tcW w:w="9242" w:type="dxa"/>
          </w:tcPr>
          <w:p w14:paraId="24E7B676" w14:textId="446306C1" w:rsidR="00FC364B" w:rsidRPr="00FC364B" w:rsidRDefault="00FC364B" w:rsidP="00EC4FE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50319CA7" w14:textId="77777777" w:rsidR="00FC364B" w:rsidRPr="0095458E" w:rsidRDefault="00FC364B" w:rsidP="00FC364B">
      <w:pPr>
        <w:rPr>
          <w:rFonts w:cstheme="minorHAnsi"/>
          <w:u w:val="single"/>
        </w:rPr>
      </w:pPr>
    </w:p>
    <w:p w14:paraId="61714A3E" w14:textId="77777777" w:rsidR="00FC364B" w:rsidRPr="00180E03" w:rsidRDefault="00FC364B" w:rsidP="00FF04A3">
      <w:pPr>
        <w:pStyle w:val="Heading1"/>
      </w:pPr>
      <w:r w:rsidRPr="00180E03">
        <w:t>Event or activity (description in 1-2 sentences including organiser, date and location)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C364B" w14:paraId="1B8DDBDC" w14:textId="77777777" w:rsidTr="00EC4FEC">
        <w:tc>
          <w:tcPr>
            <w:tcW w:w="9242" w:type="dxa"/>
          </w:tcPr>
          <w:p w14:paraId="523A2442" w14:textId="23E4FA1A" w:rsidR="00FC364B" w:rsidRPr="00E0796F" w:rsidRDefault="00FC364B" w:rsidP="00FC364B">
            <w:pPr>
              <w:pStyle w:val="NormalWeb"/>
              <w:jc w:val="both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Title of Course: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Blog article sharing research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FC364B" w14:paraId="04E00453" w14:textId="77777777" w:rsidTr="00EC4FEC">
        <w:tc>
          <w:tcPr>
            <w:tcW w:w="9242" w:type="dxa"/>
          </w:tcPr>
          <w:p w14:paraId="2C383F45" w14:textId="7F226C5B" w:rsidR="00FC364B" w:rsidRPr="00E0796F" w:rsidRDefault="00FC364B" w:rsidP="00FC364B">
            <w:pPr>
              <w:pStyle w:val="NormalWeb"/>
              <w:rPr>
                <w:rFonts w:cstheme="minorHAnsi"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Description: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“Why aren’t today’s teens getting pregnant?” </w:t>
            </w:r>
            <w:r w:rsidRPr="00FC364B">
              <w:rPr>
                <w:rFonts w:asciiTheme="minorHAnsi" w:hAnsiTheme="minorHAnsi" w:cstheme="minorHAnsi"/>
                <w:bCs/>
                <w:sz w:val="22"/>
                <w:szCs w:val="22"/>
              </w:rPr>
              <w:t>https://www.gla.ac.uk/researchinstitutes/healthwellbeing/research/mrccsosocialandpublichealthsciencesunit/sharingourevidence/blog/headline_618081_en.html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- </w:t>
            </w:r>
            <w:r w:rsidRPr="00FC364B">
              <w:rPr>
                <w:rFonts w:asciiTheme="minorHAnsi" w:hAnsiTheme="minorHAnsi" w:cstheme="minorHAnsi"/>
                <w:bCs/>
                <w:sz w:val="22"/>
                <w:szCs w:val="22"/>
              </w:rPr>
              <w:t>Published on: 22nd October 2018</w:t>
            </w:r>
          </w:p>
        </w:tc>
      </w:tr>
    </w:tbl>
    <w:p w14:paraId="211297DB" w14:textId="77777777" w:rsidR="00FC364B" w:rsidRPr="00180E03" w:rsidRDefault="00FC364B" w:rsidP="00FC364B">
      <w:pPr>
        <w:rPr>
          <w:rFonts w:cstheme="minorHAnsi"/>
          <w:u w:val="single"/>
        </w:rPr>
      </w:pPr>
    </w:p>
    <w:p w14:paraId="61586CC5" w14:textId="77777777" w:rsidR="00FC364B" w:rsidRPr="00180E03" w:rsidRDefault="00FC364B" w:rsidP="00FC364B">
      <w:pPr>
        <w:rPr>
          <w:rFonts w:cstheme="minorHAnsi"/>
          <w:b/>
        </w:rPr>
      </w:pPr>
      <w:r w:rsidRPr="00180E03">
        <w:rPr>
          <w:rFonts w:cstheme="minorHAnsi"/>
          <w:b/>
        </w:rPr>
        <w:t>Skills obtained from attending this event (list the RDF domains and subdomains)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A0" w:firstRow="1" w:lastRow="0" w:firstColumn="1" w:lastColumn="0" w:noHBand="1" w:noVBand="1"/>
      </w:tblPr>
      <w:tblGrid>
        <w:gridCol w:w="9242"/>
      </w:tblGrid>
      <w:tr w:rsidR="00FC364B" w:rsidRPr="00EC4C8D" w14:paraId="47F05362" w14:textId="77777777" w:rsidTr="00EC4FEC">
        <w:tc>
          <w:tcPr>
            <w:tcW w:w="9242" w:type="dxa"/>
          </w:tcPr>
          <w:p w14:paraId="1197EA5B" w14:textId="46AB94ED" w:rsidR="00FC364B" w:rsidRDefault="00FC364B" w:rsidP="00EC4FEC">
            <w:pPr>
              <w:rPr>
                <w:rFonts w:cstheme="minorHAnsi"/>
                <w:sz w:val="18"/>
                <w:szCs w:val="18"/>
                <w:u w:val="single"/>
              </w:rPr>
            </w:pPr>
            <w:r w:rsidRPr="00FC364B">
              <w:rPr>
                <w:rFonts w:cstheme="minorHAnsi"/>
                <w:sz w:val="18"/>
                <w:szCs w:val="18"/>
              </w:rPr>
              <w:t>D1.6 D2.1 D2.2</w:t>
            </w:r>
          </w:p>
          <w:p w14:paraId="0C066640" w14:textId="77777777" w:rsidR="00FC364B" w:rsidRDefault="00FC364B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6C8D59C6" w14:textId="77777777" w:rsidR="00FC364B" w:rsidRDefault="00FC364B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05B9E76F" w14:textId="77777777" w:rsidR="00FC364B" w:rsidRPr="00EC4C8D" w:rsidRDefault="00FC364B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</w:tbl>
    <w:p w14:paraId="69BBAA12" w14:textId="77777777" w:rsidR="00FC364B" w:rsidRDefault="00FC364B" w:rsidP="00FC364B">
      <w:pPr>
        <w:rPr>
          <w:rFonts w:cstheme="minorHAnsi"/>
          <w:sz w:val="18"/>
          <w:szCs w:val="18"/>
          <w:u w:val="single"/>
        </w:rPr>
      </w:pPr>
    </w:p>
    <w:p w14:paraId="5F785BB7" w14:textId="77777777" w:rsidR="00FC364B" w:rsidRPr="00FA1E65" w:rsidRDefault="00FC364B" w:rsidP="00FC364B">
      <w:pPr>
        <w:rPr>
          <w:rFonts w:cstheme="minorHAnsi"/>
          <w:b/>
          <w:i/>
        </w:rPr>
      </w:pPr>
      <w:r w:rsidRPr="00180E03">
        <w:rPr>
          <w:rFonts w:cstheme="minorHAnsi"/>
          <w:b/>
        </w:rPr>
        <w:t>Details of any previous training undertaken in these domains/subdomains</w:t>
      </w:r>
      <w:r>
        <w:rPr>
          <w:rFonts w:cstheme="minorHAnsi"/>
          <w:b/>
        </w:rPr>
        <w:t xml:space="preserve"> </w:t>
      </w:r>
      <w:r w:rsidRPr="00FA1E65">
        <w:rPr>
          <w:rFonts w:cstheme="minorHAnsi"/>
          <w:b/>
          <w:i/>
        </w:rPr>
        <w:t xml:space="preserve">(please provide a list of credits already obtained from all sources)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C364B" w:rsidRPr="00EC4C8D" w14:paraId="57141B36" w14:textId="77777777" w:rsidTr="00EC4FEC">
        <w:tc>
          <w:tcPr>
            <w:tcW w:w="9242" w:type="dxa"/>
          </w:tcPr>
          <w:p w14:paraId="09AEF2F3" w14:textId="77777777" w:rsidR="00FC364B" w:rsidRPr="002D1BB1" w:rsidRDefault="00FC364B" w:rsidP="00FC364B">
            <w:pPr>
              <w:rPr>
                <w:rFonts w:cstheme="minorHAnsi"/>
                <w:sz w:val="18"/>
                <w:szCs w:val="18"/>
              </w:rPr>
            </w:pPr>
            <w:r w:rsidRPr="002D1BB1">
              <w:rPr>
                <w:rFonts w:cstheme="minorHAnsi"/>
                <w:sz w:val="18"/>
                <w:szCs w:val="18"/>
              </w:rPr>
              <w:t>21/11/17 – Presenting with Impact RSDD6002</w:t>
            </w:r>
          </w:p>
          <w:p w14:paraId="57544627" w14:textId="6B18426C" w:rsidR="00FC364B" w:rsidRPr="00FC364B" w:rsidRDefault="00FC364B" w:rsidP="00564095">
            <w:pPr>
              <w:rPr>
                <w:rFonts w:cstheme="minorHAnsi"/>
                <w:sz w:val="18"/>
                <w:szCs w:val="18"/>
              </w:rPr>
            </w:pPr>
            <w:r w:rsidRPr="002D1BB1">
              <w:rPr>
                <w:rFonts w:cstheme="minorHAnsi"/>
                <w:sz w:val="18"/>
                <w:szCs w:val="18"/>
              </w:rPr>
              <w:t>04/12/17 – Engaging the public with my research Part 1 RSDD6009</w:t>
            </w:r>
          </w:p>
        </w:tc>
      </w:tr>
    </w:tbl>
    <w:p w14:paraId="053A9A16" w14:textId="77777777" w:rsidR="00FF04A3" w:rsidRDefault="00FF04A3" w:rsidP="00FF04A3">
      <w:pPr>
        <w:rPr>
          <w:rFonts w:cstheme="minorHAnsi"/>
          <w:b/>
        </w:rPr>
      </w:pPr>
    </w:p>
    <w:p w14:paraId="7645C6B8" w14:textId="5B9BDB58" w:rsidR="00FF04A3" w:rsidRPr="00FF04A3" w:rsidRDefault="00FF04A3" w:rsidP="00FF04A3">
      <w:pPr>
        <w:pStyle w:val="Heading1"/>
      </w:pPr>
      <w:r w:rsidRPr="00FF04A3">
        <w:t>Event or activity (description in 1-2 sentences including organiser, date and location)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F04A3" w14:paraId="193B339C" w14:textId="77777777" w:rsidTr="00EC4FEC">
        <w:tc>
          <w:tcPr>
            <w:tcW w:w="9242" w:type="dxa"/>
          </w:tcPr>
          <w:p w14:paraId="6DE58564" w14:textId="52049199" w:rsidR="00FF04A3" w:rsidRPr="00E0796F" w:rsidRDefault="00FF04A3" w:rsidP="00FF04A3">
            <w:pPr>
              <w:pStyle w:val="NormalWeb"/>
              <w:jc w:val="both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Title of Course: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Using Endnote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FF04A3" w14:paraId="62F1965B" w14:textId="77777777" w:rsidTr="00EC4FEC">
        <w:tc>
          <w:tcPr>
            <w:tcW w:w="9242" w:type="dxa"/>
          </w:tcPr>
          <w:p w14:paraId="0F3798E7" w14:textId="5E55E87D" w:rsidR="00FF04A3" w:rsidRPr="00E0796F" w:rsidRDefault="00FF04A3" w:rsidP="00FF04A3">
            <w:pPr>
              <w:pStyle w:val="NormalWeb"/>
              <w:rPr>
                <w:rFonts w:cstheme="minorHAnsi"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Description: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IT course at library (11/04/2018) </w:t>
            </w:r>
          </w:p>
        </w:tc>
      </w:tr>
    </w:tbl>
    <w:p w14:paraId="692202FD" w14:textId="77777777" w:rsidR="00FF04A3" w:rsidRPr="00180E03" w:rsidRDefault="00FF04A3" w:rsidP="00FF04A3">
      <w:pPr>
        <w:rPr>
          <w:rFonts w:cstheme="minorHAnsi"/>
          <w:u w:val="single"/>
        </w:rPr>
      </w:pPr>
    </w:p>
    <w:p w14:paraId="58D98D42" w14:textId="77777777" w:rsidR="00FF04A3" w:rsidRPr="00180E03" w:rsidRDefault="00FF04A3" w:rsidP="00FF04A3">
      <w:pPr>
        <w:rPr>
          <w:rFonts w:cstheme="minorHAnsi"/>
          <w:b/>
        </w:rPr>
      </w:pPr>
      <w:r w:rsidRPr="00180E03">
        <w:rPr>
          <w:rFonts w:cstheme="minorHAnsi"/>
          <w:b/>
        </w:rPr>
        <w:t>Skills obtained from attending this event (list the RDF domains and subdomains)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A0" w:firstRow="1" w:lastRow="0" w:firstColumn="1" w:lastColumn="0" w:noHBand="1" w:noVBand="1"/>
      </w:tblPr>
      <w:tblGrid>
        <w:gridCol w:w="9242"/>
      </w:tblGrid>
      <w:tr w:rsidR="00FF04A3" w:rsidRPr="00EC4C8D" w14:paraId="1A3E7964" w14:textId="77777777" w:rsidTr="00EC4FEC">
        <w:tc>
          <w:tcPr>
            <w:tcW w:w="9242" w:type="dxa"/>
          </w:tcPr>
          <w:p w14:paraId="2D0D05A7" w14:textId="03BA932A" w:rsidR="00FF04A3" w:rsidRDefault="00FF04A3" w:rsidP="00EC4FEC">
            <w:pPr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</w:rPr>
              <w:t>A, B</w:t>
            </w:r>
          </w:p>
          <w:p w14:paraId="679EA7FD" w14:textId="77777777" w:rsidR="00FF04A3" w:rsidRDefault="00FF04A3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4C9F8A53" w14:textId="77777777" w:rsidR="00FF04A3" w:rsidRDefault="00FF04A3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1F8A5DD5" w14:textId="77777777" w:rsidR="00FF04A3" w:rsidRPr="00EC4C8D" w:rsidRDefault="00FF04A3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</w:tbl>
    <w:p w14:paraId="69C3AFF7" w14:textId="77777777" w:rsidR="00FF04A3" w:rsidRDefault="00FF04A3" w:rsidP="00FF04A3">
      <w:pPr>
        <w:rPr>
          <w:rFonts w:cstheme="minorHAnsi"/>
          <w:sz w:val="18"/>
          <w:szCs w:val="18"/>
          <w:u w:val="single"/>
        </w:rPr>
      </w:pPr>
    </w:p>
    <w:p w14:paraId="1342913E" w14:textId="77777777" w:rsidR="00FF04A3" w:rsidRPr="00FA1E65" w:rsidRDefault="00FF04A3" w:rsidP="00FF04A3">
      <w:pPr>
        <w:rPr>
          <w:rFonts w:cstheme="minorHAnsi"/>
          <w:b/>
          <w:i/>
        </w:rPr>
      </w:pPr>
      <w:r w:rsidRPr="00180E03">
        <w:rPr>
          <w:rFonts w:cstheme="minorHAnsi"/>
          <w:b/>
        </w:rPr>
        <w:t>Details of any previous training undertaken in these domains/subdomains</w:t>
      </w:r>
      <w:r>
        <w:rPr>
          <w:rFonts w:cstheme="minorHAnsi"/>
          <w:b/>
        </w:rPr>
        <w:t xml:space="preserve"> </w:t>
      </w:r>
      <w:r w:rsidRPr="00FA1E65">
        <w:rPr>
          <w:rFonts w:cstheme="minorHAnsi"/>
          <w:b/>
          <w:i/>
        </w:rPr>
        <w:t xml:space="preserve">(please provide a list of credits already obtained from all sources)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F04A3" w:rsidRPr="00EC4C8D" w14:paraId="7773D139" w14:textId="77777777" w:rsidTr="00EC4FEC">
        <w:tc>
          <w:tcPr>
            <w:tcW w:w="9242" w:type="dxa"/>
          </w:tcPr>
          <w:p w14:paraId="7F443A0C" w14:textId="1DE8504D" w:rsidR="00FF04A3" w:rsidRPr="00FC364B" w:rsidRDefault="00FF04A3" w:rsidP="00564095">
            <w:pPr>
              <w:rPr>
                <w:rFonts w:cstheme="minorHAnsi"/>
                <w:sz w:val="18"/>
                <w:szCs w:val="18"/>
              </w:rPr>
            </w:pPr>
            <w:r w:rsidRPr="002D1BB1">
              <w:rPr>
                <w:rFonts w:cstheme="minorHAnsi"/>
                <w:sz w:val="18"/>
                <w:szCs w:val="18"/>
              </w:rPr>
              <w:t>01/11/18 – Discovering and Managing Information RSDA6096</w:t>
            </w:r>
          </w:p>
        </w:tc>
      </w:tr>
    </w:tbl>
    <w:p w14:paraId="312E6315" w14:textId="77777777" w:rsidR="00FF04A3" w:rsidRDefault="00FF04A3" w:rsidP="00FF04A3">
      <w:pPr>
        <w:rPr>
          <w:rFonts w:cstheme="minorHAnsi"/>
          <w:u w:val="single"/>
        </w:rPr>
      </w:pPr>
    </w:p>
    <w:p w14:paraId="40FA795E" w14:textId="77777777" w:rsidR="00FF04A3" w:rsidRPr="00FF04A3" w:rsidRDefault="00FF04A3" w:rsidP="00FF04A3">
      <w:pPr>
        <w:pStyle w:val="Heading1"/>
      </w:pPr>
      <w:r w:rsidRPr="00FF04A3">
        <w:t>Event or activity (description in 1-2 sentences including organiser, date and location)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F04A3" w14:paraId="29F51546" w14:textId="77777777" w:rsidTr="00EC4FEC">
        <w:tc>
          <w:tcPr>
            <w:tcW w:w="9242" w:type="dxa"/>
          </w:tcPr>
          <w:p w14:paraId="640EE1B0" w14:textId="3FF87A65" w:rsidR="00FF04A3" w:rsidRPr="00E0796F" w:rsidRDefault="00FF04A3" w:rsidP="00FF04A3">
            <w:pPr>
              <w:pStyle w:val="NormalWeb"/>
              <w:jc w:val="both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Title of Course: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Word: Creating a dissertation or thesis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FF04A3" w14:paraId="74C6939E" w14:textId="77777777" w:rsidTr="00EC4FEC">
        <w:tc>
          <w:tcPr>
            <w:tcW w:w="9242" w:type="dxa"/>
          </w:tcPr>
          <w:p w14:paraId="3A3DED54" w14:textId="6B586636" w:rsidR="00FF04A3" w:rsidRPr="00E0796F" w:rsidRDefault="00FF04A3" w:rsidP="00EC4FEC">
            <w:pPr>
              <w:pStyle w:val="NormalWeb"/>
              <w:rPr>
                <w:rFonts w:cstheme="minorHAnsi"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Description: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IT course 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 library (31/10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/2018) </w:t>
            </w:r>
          </w:p>
        </w:tc>
      </w:tr>
    </w:tbl>
    <w:p w14:paraId="011A0804" w14:textId="77777777" w:rsidR="00FF04A3" w:rsidRPr="00180E03" w:rsidRDefault="00FF04A3" w:rsidP="00FF04A3">
      <w:pPr>
        <w:rPr>
          <w:rFonts w:cstheme="minorHAnsi"/>
          <w:u w:val="single"/>
        </w:rPr>
      </w:pPr>
    </w:p>
    <w:p w14:paraId="5EB23F6B" w14:textId="77777777" w:rsidR="00FF04A3" w:rsidRPr="00180E03" w:rsidRDefault="00FF04A3" w:rsidP="00FF04A3">
      <w:pPr>
        <w:rPr>
          <w:rFonts w:cstheme="minorHAnsi"/>
          <w:b/>
        </w:rPr>
      </w:pPr>
      <w:r w:rsidRPr="00180E03">
        <w:rPr>
          <w:rFonts w:cstheme="minorHAnsi"/>
          <w:b/>
        </w:rPr>
        <w:t>Skills obtained from attending this event (list the RDF domains and subdomains)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A0" w:firstRow="1" w:lastRow="0" w:firstColumn="1" w:lastColumn="0" w:noHBand="1" w:noVBand="1"/>
      </w:tblPr>
      <w:tblGrid>
        <w:gridCol w:w="9242"/>
      </w:tblGrid>
      <w:tr w:rsidR="00FF04A3" w:rsidRPr="00EC4C8D" w14:paraId="3C0F170C" w14:textId="77777777" w:rsidTr="00EC4FEC">
        <w:tc>
          <w:tcPr>
            <w:tcW w:w="9242" w:type="dxa"/>
          </w:tcPr>
          <w:p w14:paraId="7737CE06" w14:textId="39561BA1" w:rsidR="00FF04A3" w:rsidRDefault="00FF04A3" w:rsidP="00FF04A3">
            <w:pPr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</w:rPr>
              <w:t>A</w:t>
            </w:r>
          </w:p>
          <w:p w14:paraId="32E7C5E6" w14:textId="77777777" w:rsidR="00FF04A3" w:rsidRDefault="00FF04A3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009FDD01" w14:textId="77777777" w:rsidR="00FF04A3" w:rsidRDefault="00FF04A3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0FEE17AE" w14:textId="77777777" w:rsidR="00FF04A3" w:rsidRPr="00EC4C8D" w:rsidRDefault="00FF04A3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</w:tbl>
    <w:p w14:paraId="29F40C7A" w14:textId="77777777" w:rsidR="00FF04A3" w:rsidRDefault="00FF04A3" w:rsidP="00FF04A3">
      <w:pPr>
        <w:rPr>
          <w:rFonts w:cstheme="minorHAnsi"/>
          <w:sz w:val="18"/>
          <w:szCs w:val="18"/>
          <w:u w:val="single"/>
        </w:rPr>
      </w:pPr>
    </w:p>
    <w:p w14:paraId="128F6FB4" w14:textId="77777777" w:rsidR="00FF04A3" w:rsidRPr="00FA1E65" w:rsidRDefault="00FF04A3" w:rsidP="00FF04A3">
      <w:pPr>
        <w:rPr>
          <w:rFonts w:cstheme="minorHAnsi"/>
          <w:b/>
          <w:i/>
        </w:rPr>
      </w:pPr>
      <w:r w:rsidRPr="00180E03">
        <w:rPr>
          <w:rFonts w:cstheme="minorHAnsi"/>
          <w:b/>
        </w:rPr>
        <w:t>Details of any previous training undertaken in these domains/subdomains</w:t>
      </w:r>
      <w:r>
        <w:rPr>
          <w:rFonts w:cstheme="minorHAnsi"/>
          <w:b/>
        </w:rPr>
        <w:t xml:space="preserve"> </w:t>
      </w:r>
      <w:r w:rsidRPr="00FA1E65">
        <w:rPr>
          <w:rFonts w:cstheme="minorHAnsi"/>
          <w:b/>
          <w:i/>
        </w:rPr>
        <w:t xml:space="preserve">(please provide a list of credits already obtained from all sources)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F04A3" w:rsidRPr="00EC4C8D" w14:paraId="21F380D8" w14:textId="77777777" w:rsidTr="00EC4FEC">
        <w:tc>
          <w:tcPr>
            <w:tcW w:w="9242" w:type="dxa"/>
          </w:tcPr>
          <w:p w14:paraId="23240B2B" w14:textId="432721DE" w:rsidR="00FF04A3" w:rsidRPr="002D1BB1" w:rsidRDefault="00FF04A3" w:rsidP="00EC4FEC">
            <w:pPr>
              <w:rPr>
                <w:rFonts w:cstheme="minorHAnsi"/>
                <w:sz w:val="18"/>
                <w:szCs w:val="18"/>
              </w:rPr>
            </w:pPr>
            <w:r w:rsidRPr="002D1BB1">
              <w:rPr>
                <w:rFonts w:cstheme="minorHAnsi"/>
                <w:sz w:val="18"/>
                <w:szCs w:val="18"/>
              </w:rPr>
              <w:t>01/11/18 – Discovering and Managing Information RSDA6096</w:t>
            </w:r>
          </w:p>
          <w:p w14:paraId="3652CF9D" w14:textId="2244A276" w:rsidR="00FF04A3" w:rsidRPr="00FC364B" w:rsidRDefault="00FF04A3" w:rsidP="00FF04A3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075680C7" w14:textId="77777777" w:rsidR="00FF04A3" w:rsidRDefault="00FF04A3" w:rsidP="00FF04A3">
      <w:pPr>
        <w:pStyle w:val="Heading1"/>
        <w:numPr>
          <w:ilvl w:val="0"/>
          <w:numId w:val="0"/>
        </w:numPr>
      </w:pPr>
    </w:p>
    <w:p w14:paraId="1475C797" w14:textId="57AF9E3D" w:rsidR="00FF04A3" w:rsidRPr="00FF04A3" w:rsidRDefault="00FF04A3" w:rsidP="00FF04A3">
      <w:pPr>
        <w:pStyle w:val="Heading1"/>
      </w:pPr>
      <w:r w:rsidRPr="00FF04A3">
        <w:lastRenderedPageBreak/>
        <w:t>Event or activity (description in 1-2 sentences including organiser, date and location)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F04A3" w14:paraId="350FF76E" w14:textId="77777777" w:rsidTr="00EC4FEC">
        <w:tc>
          <w:tcPr>
            <w:tcW w:w="9242" w:type="dxa"/>
          </w:tcPr>
          <w:p w14:paraId="0576AE78" w14:textId="4A0BF9A5" w:rsidR="00FF04A3" w:rsidRPr="00E0796F" w:rsidRDefault="00FF04A3" w:rsidP="00FF04A3">
            <w:pPr>
              <w:pStyle w:val="NormalWeb"/>
              <w:jc w:val="both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Title of Course: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FF04A3">
              <w:rPr>
                <w:rFonts w:asciiTheme="minorHAnsi" w:hAnsiTheme="minorHAnsi" w:cstheme="minorHAnsi"/>
                <w:b/>
                <w:sz w:val="22"/>
                <w:szCs w:val="22"/>
              </w:rPr>
              <w:t>Literature critiques/reviews RSDA6083</w:t>
            </w:r>
          </w:p>
        </w:tc>
      </w:tr>
      <w:tr w:rsidR="00FF04A3" w14:paraId="073F0939" w14:textId="77777777" w:rsidTr="00EC4FEC">
        <w:tc>
          <w:tcPr>
            <w:tcW w:w="9242" w:type="dxa"/>
          </w:tcPr>
          <w:p w14:paraId="4093F587" w14:textId="3D2FF087" w:rsidR="00FF04A3" w:rsidRPr="00E0796F" w:rsidRDefault="00FF04A3" w:rsidP="00FF04A3">
            <w:pPr>
              <w:pStyle w:val="NormalWeb"/>
              <w:rPr>
                <w:rFonts w:cstheme="minorHAnsi"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Description: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16/01/2018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</w:tc>
      </w:tr>
    </w:tbl>
    <w:p w14:paraId="185186A2" w14:textId="77777777" w:rsidR="00FF04A3" w:rsidRPr="00180E03" w:rsidRDefault="00FF04A3" w:rsidP="00FF04A3">
      <w:pPr>
        <w:rPr>
          <w:rFonts w:cstheme="minorHAnsi"/>
          <w:u w:val="single"/>
        </w:rPr>
      </w:pPr>
    </w:p>
    <w:p w14:paraId="0AA6ADCD" w14:textId="77777777" w:rsidR="00FF04A3" w:rsidRPr="00180E03" w:rsidRDefault="00FF04A3" w:rsidP="00FF04A3">
      <w:pPr>
        <w:rPr>
          <w:rFonts w:cstheme="minorHAnsi"/>
          <w:b/>
        </w:rPr>
      </w:pPr>
      <w:r w:rsidRPr="00180E03">
        <w:rPr>
          <w:rFonts w:cstheme="minorHAnsi"/>
          <w:b/>
        </w:rPr>
        <w:t>Skills obtained from attending this event (list the RDF domains and subdomains)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A0" w:firstRow="1" w:lastRow="0" w:firstColumn="1" w:lastColumn="0" w:noHBand="1" w:noVBand="1"/>
      </w:tblPr>
      <w:tblGrid>
        <w:gridCol w:w="9242"/>
      </w:tblGrid>
      <w:tr w:rsidR="00FF04A3" w:rsidRPr="00EC4C8D" w14:paraId="7F848EF0" w14:textId="77777777" w:rsidTr="00EC4FEC">
        <w:tc>
          <w:tcPr>
            <w:tcW w:w="9242" w:type="dxa"/>
          </w:tcPr>
          <w:p w14:paraId="376646BF" w14:textId="30E06230" w:rsidR="00FF04A3" w:rsidRPr="00F4045B" w:rsidRDefault="00F4045B" w:rsidP="00EC4FEC">
            <w:pPr>
              <w:rPr>
                <w:rFonts w:cstheme="minorHAnsi"/>
                <w:sz w:val="18"/>
                <w:szCs w:val="18"/>
              </w:rPr>
            </w:pPr>
            <w:r w:rsidRPr="00F4045B">
              <w:rPr>
                <w:rFonts w:cstheme="minorHAnsi"/>
                <w:sz w:val="18"/>
                <w:szCs w:val="18"/>
              </w:rPr>
              <w:t>A 1-3, D2</w:t>
            </w:r>
          </w:p>
          <w:p w14:paraId="69B4ECD8" w14:textId="77777777" w:rsidR="00FF04A3" w:rsidRDefault="00FF04A3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5CEF040B" w14:textId="77777777" w:rsidR="00FF04A3" w:rsidRDefault="00FF04A3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587AF136" w14:textId="77777777" w:rsidR="00FF04A3" w:rsidRPr="00EC4C8D" w:rsidRDefault="00FF04A3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</w:tbl>
    <w:p w14:paraId="1B6C83BA" w14:textId="77777777" w:rsidR="00FF04A3" w:rsidRDefault="00FF04A3" w:rsidP="00FF04A3">
      <w:pPr>
        <w:rPr>
          <w:rFonts w:cstheme="minorHAnsi"/>
          <w:sz w:val="18"/>
          <w:szCs w:val="18"/>
          <w:u w:val="single"/>
        </w:rPr>
      </w:pPr>
    </w:p>
    <w:p w14:paraId="2D0637D6" w14:textId="77777777" w:rsidR="00FF04A3" w:rsidRPr="00FA1E65" w:rsidRDefault="00FF04A3" w:rsidP="00FF04A3">
      <w:pPr>
        <w:rPr>
          <w:rFonts w:cstheme="minorHAnsi"/>
          <w:b/>
          <w:i/>
        </w:rPr>
      </w:pPr>
      <w:r w:rsidRPr="00180E03">
        <w:rPr>
          <w:rFonts w:cstheme="minorHAnsi"/>
          <w:b/>
        </w:rPr>
        <w:t>Details of any previous training undertaken in these domains/subdomains</w:t>
      </w:r>
      <w:r>
        <w:rPr>
          <w:rFonts w:cstheme="minorHAnsi"/>
          <w:b/>
        </w:rPr>
        <w:t xml:space="preserve"> </w:t>
      </w:r>
      <w:r w:rsidRPr="00FA1E65">
        <w:rPr>
          <w:rFonts w:cstheme="minorHAnsi"/>
          <w:b/>
          <w:i/>
        </w:rPr>
        <w:t xml:space="preserve">(please provide a list of credits already obtained from all sources)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F04A3" w:rsidRPr="00EC4C8D" w14:paraId="3C99C8E6" w14:textId="77777777" w:rsidTr="00EC4FEC">
        <w:tc>
          <w:tcPr>
            <w:tcW w:w="9242" w:type="dxa"/>
          </w:tcPr>
          <w:p w14:paraId="60A72DF7" w14:textId="77777777" w:rsidR="00564095" w:rsidRDefault="00F4045B" w:rsidP="00564095">
            <w:pPr>
              <w:rPr>
                <w:rFonts w:cstheme="minorHAnsi"/>
                <w:sz w:val="18"/>
                <w:szCs w:val="18"/>
              </w:rPr>
            </w:pPr>
            <w:r w:rsidRPr="00F4045B">
              <w:rPr>
                <w:rFonts w:cstheme="minorHAnsi"/>
                <w:sz w:val="18"/>
                <w:szCs w:val="18"/>
              </w:rPr>
              <w:t>01/11/18 – Discovering and Managing Information RSDA6096</w:t>
            </w:r>
          </w:p>
          <w:p w14:paraId="045885CC" w14:textId="77777777" w:rsidR="00564095" w:rsidRPr="00F4045B" w:rsidRDefault="00564095" w:rsidP="00564095">
            <w:pPr>
              <w:rPr>
                <w:rFonts w:cstheme="minorHAnsi"/>
                <w:sz w:val="18"/>
                <w:szCs w:val="18"/>
              </w:rPr>
            </w:pPr>
            <w:r w:rsidRPr="00F4045B">
              <w:rPr>
                <w:rFonts w:cstheme="minorHAnsi"/>
                <w:sz w:val="18"/>
                <w:szCs w:val="18"/>
              </w:rPr>
              <w:t>21/11/17 – Presenting with Impact RSDD6002</w:t>
            </w:r>
          </w:p>
          <w:p w14:paraId="08624265" w14:textId="53119682" w:rsidR="00564095" w:rsidRPr="00FC364B" w:rsidRDefault="00564095" w:rsidP="00564095">
            <w:pPr>
              <w:rPr>
                <w:rFonts w:cstheme="minorHAnsi"/>
                <w:sz w:val="18"/>
                <w:szCs w:val="18"/>
              </w:rPr>
            </w:pPr>
            <w:r w:rsidRPr="00F4045B">
              <w:rPr>
                <w:rFonts w:cstheme="minorHAnsi"/>
                <w:sz w:val="18"/>
                <w:szCs w:val="18"/>
              </w:rPr>
              <w:t>04/12/17 – Engaging the public with my research Part 1 RSDD6009</w:t>
            </w:r>
          </w:p>
        </w:tc>
      </w:tr>
    </w:tbl>
    <w:p w14:paraId="72BCFFD6" w14:textId="77777777" w:rsidR="00FF04A3" w:rsidRDefault="00FF04A3" w:rsidP="00FF04A3">
      <w:pPr>
        <w:rPr>
          <w:rFonts w:cstheme="minorHAnsi"/>
          <w:u w:val="single"/>
        </w:rPr>
      </w:pPr>
    </w:p>
    <w:p w14:paraId="7921892C" w14:textId="77777777" w:rsidR="00FF04A3" w:rsidRPr="00FF04A3" w:rsidRDefault="00FF04A3" w:rsidP="00FF04A3">
      <w:pPr>
        <w:pStyle w:val="Heading1"/>
      </w:pPr>
      <w:r w:rsidRPr="00FF04A3">
        <w:t>Event or activity (description in 1-2 sentences including organiser, date and location)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F04A3" w14:paraId="6ED70533" w14:textId="77777777" w:rsidTr="00EC4FEC">
        <w:tc>
          <w:tcPr>
            <w:tcW w:w="9242" w:type="dxa"/>
          </w:tcPr>
          <w:p w14:paraId="1698613C" w14:textId="513AA795" w:rsidR="00FF04A3" w:rsidRPr="00E0796F" w:rsidRDefault="00FF04A3" w:rsidP="00FF04A3">
            <w:pPr>
              <w:pStyle w:val="NormalWeb"/>
              <w:jc w:val="both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Title of Course: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Writing for publication</w:t>
            </w:r>
            <w:r w:rsidR="0056409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564095" w:rsidRPr="00564095">
              <w:rPr>
                <w:rFonts w:asciiTheme="minorHAnsi" w:hAnsiTheme="minorHAnsi" w:cstheme="minorHAnsi"/>
                <w:b/>
                <w:sz w:val="22"/>
                <w:szCs w:val="22"/>
              </w:rPr>
              <w:t>RSDA6088</w:t>
            </w:r>
          </w:p>
        </w:tc>
      </w:tr>
      <w:tr w:rsidR="00FF04A3" w14:paraId="7EE3E260" w14:textId="77777777" w:rsidTr="00EC4FEC">
        <w:tc>
          <w:tcPr>
            <w:tcW w:w="9242" w:type="dxa"/>
          </w:tcPr>
          <w:p w14:paraId="49EF5D87" w14:textId="76E32008" w:rsidR="00FF04A3" w:rsidRPr="00E0796F" w:rsidRDefault="00FF04A3" w:rsidP="00FF04A3">
            <w:pPr>
              <w:pStyle w:val="NormalWeb"/>
              <w:rPr>
                <w:rFonts w:cstheme="minorHAnsi"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Description: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30/01/2018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</w:tc>
      </w:tr>
    </w:tbl>
    <w:p w14:paraId="07707105" w14:textId="77777777" w:rsidR="00FF04A3" w:rsidRPr="00180E03" w:rsidRDefault="00FF04A3" w:rsidP="00FF04A3">
      <w:pPr>
        <w:rPr>
          <w:rFonts w:cstheme="minorHAnsi"/>
          <w:u w:val="single"/>
        </w:rPr>
      </w:pPr>
    </w:p>
    <w:p w14:paraId="7FAC6EE8" w14:textId="77777777" w:rsidR="00FF04A3" w:rsidRPr="00180E03" w:rsidRDefault="00FF04A3" w:rsidP="00FF04A3">
      <w:pPr>
        <w:rPr>
          <w:rFonts w:cstheme="minorHAnsi"/>
          <w:b/>
        </w:rPr>
      </w:pPr>
      <w:r w:rsidRPr="00180E03">
        <w:rPr>
          <w:rFonts w:cstheme="minorHAnsi"/>
          <w:b/>
        </w:rPr>
        <w:t>Skills obtained from attending this event (list the RDF domains and subdomains)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A0" w:firstRow="1" w:lastRow="0" w:firstColumn="1" w:lastColumn="0" w:noHBand="1" w:noVBand="1"/>
      </w:tblPr>
      <w:tblGrid>
        <w:gridCol w:w="9242"/>
      </w:tblGrid>
      <w:tr w:rsidR="00FF04A3" w:rsidRPr="00EC4C8D" w14:paraId="662BCC8C" w14:textId="77777777" w:rsidTr="00EC4FEC">
        <w:tc>
          <w:tcPr>
            <w:tcW w:w="9242" w:type="dxa"/>
          </w:tcPr>
          <w:p w14:paraId="1527ACED" w14:textId="77718387" w:rsidR="00FF04A3" w:rsidRPr="00564095" w:rsidRDefault="00564095" w:rsidP="00EC4FE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A, B, D</w:t>
            </w:r>
          </w:p>
          <w:p w14:paraId="2E21B047" w14:textId="77777777" w:rsidR="00FF04A3" w:rsidRDefault="00FF04A3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5D7465C3" w14:textId="77777777" w:rsidR="00FF04A3" w:rsidRDefault="00FF04A3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5570DF1A" w14:textId="77777777" w:rsidR="00FF04A3" w:rsidRPr="00EC4C8D" w:rsidRDefault="00FF04A3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</w:tbl>
    <w:p w14:paraId="39530A79" w14:textId="77777777" w:rsidR="00FF04A3" w:rsidRDefault="00FF04A3" w:rsidP="00FF04A3">
      <w:pPr>
        <w:rPr>
          <w:rFonts w:cstheme="minorHAnsi"/>
          <w:sz w:val="18"/>
          <w:szCs w:val="18"/>
          <w:u w:val="single"/>
        </w:rPr>
      </w:pPr>
    </w:p>
    <w:p w14:paraId="41C5A836" w14:textId="77777777" w:rsidR="00FF04A3" w:rsidRPr="00FA1E65" w:rsidRDefault="00FF04A3" w:rsidP="00FF04A3">
      <w:pPr>
        <w:rPr>
          <w:rFonts w:cstheme="minorHAnsi"/>
          <w:b/>
          <w:i/>
        </w:rPr>
      </w:pPr>
      <w:r w:rsidRPr="00180E03">
        <w:rPr>
          <w:rFonts w:cstheme="minorHAnsi"/>
          <w:b/>
        </w:rPr>
        <w:t>Details of any previous training undertaken in these domains/subdomains</w:t>
      </w:r>
      <w:r>
        <w:rPr>
          <w:rFonts w:cstheme="minorHAnsi"/>
          <w:b/>
        </w:rPr>
        <w:t xml:space="preserve"> </w:t>
      </w:r>
      <w:r w:rsidRPr="00FA1E65">
        <w:rPr>
          <w:rFonts w:cstheme="minorHAnsi"/>
          <w:b/>
          <w:i/>
        </w:rPr>
        <w:t xml:space="preserve">(please provide a list of credits already obtained from all sources)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F04A3" w:rsidRPr="00EC4C8D" w14:paraId="76EC8CD8" w14:textId="77777777" w:rsidTr="00EC4FEC">
        <w:tc>
          <w:tcPr>
            <w:tcW w:w="9242" w:type="dxa"/>
          </w:tcPr>
          <w:p w14:paraId="506AFF0C" w14:textId="77777777" w:rsidR="00564095" w:rsidRDefault="00564095" w:rsidP="00564095">
            <w:pPr>
              <w:rPr>
                <w:rFonts w:cstheme="minorHAnsi"/>
                <w:sz w:val="18"/>
                <w:szCs w:val="18"/>
              </w:rPr>
            </w:pPr>
            <w:r w:rsidRPr="00F4045B">
              <w:rPr>
                <w:rFonts w:cstheme="minorHAnsi"/>
                <w:sz w:val="18"/>
                <w:szCs w:val="18"/>
              </w:rPr>
              <w:t>01/11/18 – Discovering and Managing Information RSDA6096</w:t>
            </w:r>
          </w:p>
          <w:p w14:paraId="33C74035" w14:textId="77777777" w:rsidR="00564095" w:rsidRPr="00F4045B" w:rsidRDefault="00564095" w:rsidP="00564095">
            <w:pPr>
              <w:rPr>
                <w:rFonts w:cstheme="minorHAnsi"/>
                <w:sz w:val="18"/>
                <w:szCs w:val="18"/>
              </w:rPr>
            </w:pPr>
            <w:r w:rsidRPr="00F4045B">
              <w:rPr>
                <w:rFonts w:cstheme="minorHAnsi"/>
                <w:sz w:val="18"/>
                <w:szCs w:val="18"/>
              </w:rPr>
              <w:t>21/11/17 – Presenting with Impact RSDD6002</w:t>
            </w:r>
          </w:p>
          <w:p w14:paraId="56D2FACE" w14:textId="7DF70AB7" w:rsidR="00FF04A3" w:rsidRPr="00FC364B" w:rsidRDefault="00564095" w:rsidP="00564095">
            <w:pPr>
              <w:rPr>
                <w:rFonts w:cstheme="minorHAnsi"/>
                <w:sz w:val="18"/>
                <w:szCs w:val="18"/>
              </w:rPr>
            </w:pPr>
            <w:r w:rsidRPr="00F4045B">
              <w:rPr>
                <w:rFonts w:cstheme="minorHAnsi"/>
                <w:sz w:val="18"/>
                <w:szCs w:val="18"/>
              </w:rPr>
              <w:t>04/12/17 – Engaging the public with my research Part 1 RSDD6009</w:t>
            </w:r>
          </w:p>
        </w:tc>
      </w:tr>
    </w:tbl>
    <w:p w14:paraId="6BE43CC4" w14:textId="77777777" w:rsidR="00FF04A3" w:rsidRDefault="00FF04A3" w:rsidP="00FF04A3">
      <w:pPr>
        <w:rPr>
          <w:rFonts w:cstheme="minorHAnsi"/>
          <w:u w:val="single"/>
        </w:rPr>
      </w:pPr>
    </w:p>
    <w:p w14:paraId="4E693B5E" w14:textId="77777777" w:rsidR="00FF04A3" w:rsidRPr="00FF04A3" w:rsidRDefault="00FF04A3" w:rsidP="00FF04A3">
      <w:pPr>
        <w:pStyle w:val="Heading1"/>
      </w:pPr>
      <w:r w:rsidRPr="00FF04A3">
        <w:t>Event or activity (description in 1-2 sentences including organiser, date and location)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F04A3" w14:paraId="3B58CDED" w14:textId="77777777" w:rsidTr="00EC4FEC">
        <w:tc>
          <w:tcPr>
            <w:tcW w:w="9242" w:type="dxa"/>
          </w:tcPr>
          <w:p w14:paraId="36176A61" w14:textId="78A6A864" w:rsidR="00FF04A3" w:rsidRPr="00E0796F" w:rsidRDefault="00FF04A3" w:rsidP="00FF04A3">
            <w:pPr>
              <w:pStyle w:val="NormalWeb"/>
              <w:jc w:val="both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Title of Course: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Research integrity</w:t>
            </w:r>
            <w:r w:rsidR="0056409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564095" w:rsidRPr="00564095">
              <w:rPr>
                <w:rFonts w:asciiTheme="minorHAnsi" w:hAnsiTheme="minorHAnsi" w:cstheme="minorHAnsi"/>
                <w:b/>
                <w:sz w:val="22"/>
                <w:szCs w:val="22"/>
              </w:rPr>
              <w:t>RSDC6020</w:t>
            </w:r>
          </w:p>
        </w:tc>
      </w:tr>
      <w:tr w:rsidR="00FF04A3" w14:paraId="42AE5D5D" w14:textId="77777777" w:rsidTr="00EC4FEC">
        <w:tc>
          <w:tcPr>
            <w:tcW w:w="9242" w:type="dxa"/>
          </w:tcPr>
          <w:p w14:paraId="58E0C9E6" w14:textId="77777777" w:rsidR="00FF04A3" w:rsidRPr="00E0796F" w:rsidRDefault="00FF04A3" w:rsidP="00EC4FEC">
            <w:pPr>
              <w:pStyle w:val="NormalWeb"/>
              <w:rPr>
                <w:rFonts w:cstheme="minorHAnsi"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Description: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16/01/2018 </w:t>
            </w:r>
          </w:p>
        </w:tc>
      </w:tr>
    </w:tbl>
    <w:p w14:paraId="36408656" w14:textId="77777777" w:rsidR="00FF04A3" w:rsidRPr="00180E03" w:rsidRDefault="00FF04A3" w:rsidP="00FF04A3">
      <w:pPr>
        <w:rPr>
          <w:rFonts w:cstheme="minorHAnsi"/>
          <w:u w:val="single"/>
        </w:rPr>
      </w:pPr>
    </w:p>
    <w:p w14:paraId="646E6B01" w14:textId="77777777" w:rsidR="00FF04A3" w:rsidRPr="00180E03" w:rsidRDefault="00FF04A3" w:rsidP="00FF04A3">
      <w:pPr>
        <w:rPr>
          <w:rFonts w:cstheme="minorHAnsi"/>
          <w:b/>
        </w:rPr>
      </w:pPr>
      <w:r w:rsidRPr="00180E03">
        <w:rPr>
          <w:rFonts w:cstheme="minorHAnsi"/>
          <w:b/>
        </w:rPr>
        <w:t>Skills obtained from attending this event (list the RDF domains and subdomains)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A0" w:firstRow="1" w:lastRow="0" w:firstColumn="1" w:lastColumn="0" w:noHBand="1" w:noVBand="1"/>
      </w:tblPr>
      <w:tblGrid>
        <w:gridCol w:w="9242"/>
      </w:tblGrid>
      <w:tr w:rsidR="00FF04A3" w:rsidRPr="00EC4C8D" w14:paraId="4318408A" w14:textId="77777777" w:rsidTr="00EC4FEC">
        <w:tc>
          <w:tcPr>
            <w:tcW w:w="9242" w:type="dxa"/>
          </w:tcPr>
          <w:p w14:paraId="4B006ACF" w14:textId="7EE327A2" w:rsidR="00FF04A3" w:rsidRDefault="00564095" w:rsidP="00564095">
            <w:pPr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B, C</w:t>
            </w:r>
          </w:p>
          <w:p w14:paraId="6A0E5679" w14:textId="77777777" w:rsidR="00FF04A3" w:rsidRPr="00EC4C8D" w:rsidRDefault="00FF04A3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</w:tbl>
    <w:p w14:paraId="1470CD25" w14:textId="77777777" w:rsidR="00FF04A3" w:rsidRDefault="00FF04A3" w:rsidP="00FF04A3">
      <w:pPr>
        <w:rPr>
          <w:rFonts w:cstheme="minorHAnsi"/>
          <w:sz w:val="18"/>
          <w:szCs w:val="18"/>
          <w:u w:val="single"/>
        </w:rPr>
      </w:pPr>
    </w:p>
    <w:p w14:paraId="467AC435" w14:textId="77777777" w:rsidR="00FF04A3" w:rsidRPr="00FA1E65" w:rsidRDefault="00FF04A3" w:rsidP="00FF04A3">
      <w:pPr>
        <w:rPr>
          <w:rFonts w:cstheme="minorHAnsi"/>
          <w:b/>
          <w:i/>
        </w:rPr>
      </w:pPr>
      <w:r w:rsidRPr="00180E03">
        <w:rPr>
          <w:rFonts w:cstheme="minorHAnsi"/>
          <w:b/>
        </w:rPr>
        <w:t>Details of any previous training undertaken in these domains/subdomains</w:t>
      </w:r>
      <w:r>
        <w:rPr>
          <w:rFonts w:cstheme="minorHAnsi"/>
          <w:b/>
        </w:rPr>
        <w:t xml:space="preserve"> </w:t>
      </w:r>
      <w:r w:rsidRPr="00FA1E65">
        <w:rPr>
          <w:rFonts w:cstheme="minorHAnsi"/>
          <w:b/>
          <w:i/>
        </w:rPr>
        <w:t xml:space="preserve">(please provide a list of credits already obtained from all sources)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F04A3" w:rsidRPr="00EC4C8D" w14:paraId="3A684974" w14:textId="77777777" w:rsidTr="00EC4FEC">
        <w:tc>
          <w:tcPr>
            <w:tcW w:w="9242" w:type="dxa"/>
          </w:tcPr>
          <w:p w14:paraId="6EC5EED5" w14:textId="77777777" w:rsidR="00FF04A3" w:rsidRPr="00FC364B" w:rsidRDefault="00FF04A3" w:rsidP="00EC4FE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4DD6CC85" w14:textId="77777777" w:rsidR="00FF04A3" w:rsidRDefault="00FF04A3" w:rsidP="00FF04A3">
      <w:pPr>
        <w:rPr>
          <w:rFonts w:cstheme="minorHAnsi"/>
          <w:u w:val="single"/>
        </w:rPr>
      </w:pPr>
    </w:p>
    <w:p w14:paraId="4FF27667" w14:textId="77777777" w:rsidR="00FF04A3" w:rsidRPr="00FF04A3" w:rsidRDefault="00FF04A3" w:rsidP="00FF04A3">
      <w:pPr>
        <w:pStyle w:val="Heading1"/>
      </w:pPr>
      <w:r w:rsidRPr="00FF04A3">
        <w:t>Event or activity (description in 1-2 sentences including organiser, date and location)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F04A3" w14:paraId="7AC37D36" w14:textId="77777777" w:rsidTr="00EC4FEC">
        <w:tc>
          <w:tcPr>
            <w:tcW w:w="9242" w:type="dxa"/>
          </w:tcPr>
          <w:p w14:paraId="23B53BCA" w14:textId="25A4B732" w:rsidR="00FF04A3" w:rsidRPr="00E0796F" w:rsidRDefault="00FF04A3" w:rsidP="00FF04A3">
            <w:pPr>
              <w:pStyle w:val="NormalWeb"/>
              <w:jc w:val="both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Title of Course: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Research data management</w:t>
            </w:r>
            <w:r w:rsidR="0056409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564095" w:rsidRPr="00564095">
              <w:rPr>
                <w:rFonts w:asciiTheme="minorHAnsi" w:hAnsiTheme="minorHAnsi" w:cstheme="minorHAnsi"/>
                <w:b/>
                <w:sz w:val="22"/>
                <w:szCs w:val="22"/>
              </w:rPr>
              <w:t>RSDC6025</w:t>
            </w:r>
          </w:p>
        </w:tc>
      </w:tr>
      <w:tr w:rsidR="00FF04A3" w14:paraId="0A766787" w14:textId="77777777" w:rsidTr="00EC4FEC">
        <w:tc>
          <w:tcPr>
            <w:tcW w:w="9242" w:type="dxa"/>
          </w:tcPr>
          <w:p w14:paraId="38A76FBD" w14:textId="1E8880B2" w:rsidR="00FF04A3" w:rsidRPr="00E0796F" w:rsidRDefault="00FF04A3" w:rsidP="00FF04A3">
            <w:pPr>
              <w:pStyle w:val="NormalWeb"/>
              <w:rPr>
                <w:rFonts w:cstheme="minorHAnsi"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Description: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24/10/2017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</w:tc>
      </w:tr>
    </w:tbl>
    <w:p w14:paraId="7B6E4C8E" w14:textId="77777777" w:rsidR="00FF04A3" w:rsidRPr="00180E03" w:rsidRDefault="00FF04A3" w:rsidP="00FF04A3">
      <w:pPr>
        <w:rPr>
          <w:rFonts w:cstheme="minorHAnsi"/>
          <w:u w:val="single"/>
        </w:rPr>
      </w:pPr>
    </w:p>
    <w:p w14:paraId="517BCB5C" w14:textId="77777777" w:rsidR="00FF04A3" w:rsidRPr="00180E03" w:rsidRDefault="00FF04A3" w:rsidP="00FF04A3">
      <w:pPr>
        <w:rPr>
          <w:rFonts w:cstheme="minorHAnsi"/>
          <w:b/>
        </w:rPr>
      </w:pPr>
      <w:r w:rsidRPr="00180E03">
        <w:rPr>
          <w:rFonts w:cstheme="minorHAnsi"/>
          <w:b/>
        </w:rPr>
        <w:t>Skills obtained from attending this event (list the RDF domains and subdomains)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A0" w:firstRow="1" w:lastRow="0" w:firstColumn="1" w:lastColumn="0" w:noHBand="1" w:noVBand="1"/>
      </w:tblPr>
      <w:tblGrid>
        <w:gridCol w:w="9242"/>
      </w:tblGrid>
      <w:tr w:rsidR="00FF04A3" w:rsidRPr="00EC4C8D" w14:paraId="3A09D2E2" w14:textId="77777777" w:rsidTr="00EC4FEC">
        <w:tc>
          <w:tcPr>
            <w:tcW w:w="9242" w:type="dxa"/>
          </w:tcPr>
          <w:p w14:paraId="1535784B" w14:textId="6698BE1F" w:rsidR="00FF04A3" w:rsidRPr="00564095" w:rsidRDefault="00564095" w:rsidP="00EC4FEC">
            <w:pPr>
              <w:rPr>
                <w:rFonts w:cstheme="minorHAnsi"/>
                <w:sz w:val="18"/>
                <w:szCs w:val="18"/>
              </w:rPr>
            </w:pPr>
            <w:r w:rsidRPr="00564095">
              <w:rPr>
                <w:rFonts w:cstheme="minorHAnsi"/>
                <w:sz w:val="18"/>
                <w:szCs w:val="18"/>
              </w:rPr>
              <w:t>B, C</w:t>
            </w:r>
          </w:p>
          <w:p w14:paraId="3F548FFE" w14:textId="77777777" w:rsidR="00FF04A3" w:rsidRDefault="00FF04A3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2A24C656" w14:textId="77777777" w:rsidR="00FF04A3" w:rsidRDefault="00FF04A3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  <w:p w14:paraId="5FD99A85" w14:textId="77777777" w:rsidR="00FF04A3" w:rsidRPr="00EC4C8D" w:rsidRDefault="00FF04A3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</w:tbl>
    <w:p w14:paraId="25EBF787" w14:textId="77777777" w:rsidR="00FF04A3" w:rsidRDefault="00FF04A3" w:rsidP="00FF04A3">
      <w:pPr>
        <w:rPr>
          <w:rFonts w:cstheme="minorHAnsi"/>
          <w:sz w:val="18"/>
          <w:szCs w:val="18"/>
          <w:u w:val="single"/>
        </w:rPr>
      </w:pPr>
    </w:p>
    <w:p w14:paraId="6883BE32" w14:textId="77777777" w:rsidR="00FF04A3" w:rsidRPr="00FA1E65" w:rsidRDefault="00FF04A3" w:rsidP="00FF04A3">
      <w:pPr>
        <w:rPr>
          <w:rFonts w:cstheme="minorHAnsi"/>
          <w:b/>
          <w:i/>
        </w:rPr>
      </w:pPr>
      <w:r w:rsidRPr="00180E03">
        <w:rPr>
          <w:rFonts w:cstheme="minorHAnsi"/>
          <w:b/>
        </w:rPr>
        <w:t>Details of any previous training undertaken in these domains/subdomains</w:t>
      </w:r>
      <w:r>
        <w:rPr>
          <w:rFonts w:cstheme="minorHAnsi"/>
          <w:b/>
        </w:rPr>
        <w:t xml:space="preserve"> </w:t>
      </w:r>
      <w:r w:rsidRPr="00FA1E65">
        <w:rPr>
          <w:rFonts w:cstheme="minorHAnsi"/>
          <w:b/>
          <w:i/>
        </w:rPr>
        <w:t xml:space="preserve">(please provide a list of credits already obtained from all sources)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F04A3" w:rsidRPr="00EC4C8D" w14:paraId="10810120" w14:textId="77777777" w:rsidTr="00EC4FEC">
        <w:tc>
          <w:tcPr>
            <w:tcW w:w="9242" w:type="dxa"/>
          </w:tcPr>
          <w:p w14:paraId="2124814C" w14:textId="77777777" w:rsidR="00FF04A3" w:rsidRPr="00FC364B" w:rsidRDefault="00FF04A3" w:rsidP="00EC4FE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4014EB29" w14:textId="77777777" w:rsidR="00FF04A3" w:rsidRDefault="00FF04A3" w:rsidP="00FF04A3">
      <w:pPr>
        <w:rPr>
          <w:rFonts w:cstheme="minorHAnsi"/>
          <w:u w:val="single"/>
        </w:rPr>
      </w:pPr>
    </w:p>
    <w:p w14:paraId="2327295A" w14:textId="77777777" w:rsidR="00F4045B" w:rsidRPr="00FF04A3" w:rsidRDefault="00F4045B" w:rsidP="00F4045B">
      <w:pPr>
        <w:pStyle w:val="Heading1"/>
      </w:pPr>
      <w:r w:rsidRPr="00FF04A3">
        <w:t>Event or activity (description in 1-2 sentences including organiser, date and location)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4045B" w14:paraId="76134D18" w14:textId="77777777" w:rsidTr="00EC4FEC">
        <w:tc>
          <w:tcPr>
            <w:tcW w:w="9242" w:type="dxa"/>
          </w:tcPr>
          <w:p w14:paraId="306A38D7" w14:textId="5F158EA5" w:rsidR="00F4045B" w:rsidRPr="00E0796F" w:rsidRDefault="00F4045B" w:rsidP="00F4045B">
            <w:pPr>
              <w:pStyle w:val="NormalWeb"/>
              <w:jc w:val="both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Title of Course: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F4045B">
              <w:rPr>
                <w:rFonts w:asciiTheme="minorHAnsi" w:hAnsiTheme="minorHAnsi" w:cstheme="minorHAnsi"/>
                <w:b/>
                <w:sz w:val="22"/>
                <w:szCs w:val="22"/>
              </w:rPr>
              <w:t>Animations for Research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F4045B">
              <w:rPr>
                <w:rFonts w:asciiTheme="minorHAnsi" w:hAnsiTheme="minorHAnsi" w:cstheme="minorHAnsi"/>
                <w:b/>
                <w:sz w:val="22"/>
                <w:szCs w:val="22"/>
              </w:rPr>
              <w:t>RSDD 6076</w:t>
            </w:r>
          </w:p>
        </w:tc>
      </w:tr>
      <w:tr w:rsidR="00F4045B" w14:paraId="4DF3260D" w14:textId="77777777" w:rsidTr="00EC4FEC">
        <w:tc>
          <w:tcPr>
            <w:tcW w:w="9242" w:type="dxa"/>
          </w:tcPr>
          <w:p w14:paraId="5D818C60" w14:textId="6C194C72" w:rsidR="00F4045B" w:rsidRPr="00E0796F" w:rsidRDefault="00F4045B" w:rsidP="00F4045B">
            <w:pPr>
              <w:pStyle w:val="NormalWeb"/>
              <w:rPr>
                <w:rFonts w:cstheme="minorHAnsi"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Description: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02/11/2018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</w:tc>
      </w:tr>
    </w:tbl>
    <w:p w14:paraId="04079F23" w14:textId="77777777" w:rsidR="00F4045B" w:rsidRPr="00180E03" w:rsidRDefault="00F4045B" w:rsidP="00F4045B">
      <w:pPr>
        <w:rPr>
          <w:rFonts w:cstheme="minorHAnsi"/>
          <w:u w:val="single"/>
        </w:rPr>
      </w:pPr>
    </w:p>
    <w:p w14:paraId="3370B019" w14:textId="77777777" w:rsidR="00F4045B" w:rsidRPr="00180E03" w:rsidRDefault="00F4045B" w:rsidP="00F4045B">
      <w:pPr>
        <w:rPr>
          <w:rFonts w:cstheme="minorHAnsi"/>
          <w:b/>
        </w:rPr>
      </w:pPr>
      <w:r w:rsidRPr="00180E03">
        <w:rPr>
          <w:rFonts w:cstheme="minorHAnsi"/>
          <w:b/>
        </w:rPr>
        <w:t>Skills obtained from attending this event (list the RDF domains and subdomains)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A0" w:firstRow="1" w:lastRow="0" w:firstColumn="1" w:lastColumn="0" w:noHBand="1" w:noVBand="1"/>
      </w:tblPr>
      <w:tblGrid>
        <w:gridCol w:w="9242"/>
      </w:tblGrid>
      <w:tr w:rsidR="00F4045B" w:rsidRPr="00EC4C8D" w14:paraId="1EE7E9BB" w14:textId="77777777" w:rsidTr="00EC4FEC">
        <w:tc>
          <w:tcPr>
            <w:tcW w:w="9242" w:type="dxa"/>
          </w:tcPr>
          <w:p w14:paraId="05207345" w14:textId="0CC28B1A" w:rsidR="00F4045B" w:rsidRPr="00564095" w:rsidRDefault="00564095" w:rsidP="00EC4FE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  <w:p w14:paraId="0C25BD9D" w14:textId="32C377AD" w:rsidR="00F4045B" w:rsidRPr="00EC4C8D" w:rsidRDefault="00F4045B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</w:tbl>
    <w:p w14:paraId="41FE7F87" w14:textId="77777777" w:rsidR="00F4045B" w:rsidRDefault="00F4045B" w:rsidP="00F4045B">
      <w:pPr>
        <w:rPr>
          <w:rFonts w:cstheme="minorHAnsi"/>
          <w:sz w:val="18"/>
          <w:szCs w:val="18"/>
          <w:u w:val="single"/>
        </w:rPr>
      </w:pPr>
    </w:p>
    <w:p w14:paraId="5B6F3AA7" w14:textId="77777777" w:rsidR="00F4045B" w:rsidRPr="00FA1E65" w:rsidRDefault="00F4045B" w:rsidP="00F4045B">
      <w:pPr>
        <w:rPr>
          <w:rFonts w:cstheme="minorHAnsi"/>
          <w:b/>
          <w:i/>
        </w:rPr>
      </w:pPr>
      <w:r w:rsidRPr="00180E03">
        <w:rPr>
          <w:rFonts w:cstheme="minorHAnsi"/>
          <w:b/>
        </w:rPr>
        <w:t>Details of any previous training undertaken in these domains/subdomains</w:t>
      </w:r>
      <w:r>
        <w:rPr>
          <w:rFonts w:cstheme="minorHAnsi"/>
          <w:b/>
        </w:rPr>
        <w:t xml:space="preserve"> </w:t>
      </w:r>
      <w:r w:rsidRPr="00FA1E65">
        <w:rPr>
          <w:rFonts w:cstheme="minorHAnsi"/>
          <w:b/>
          <w:i/>
        </w:rPr>
        <w:t xml:space="preserve">(please provide a list of credits already obtained from all sources)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4045B" w:rsidRPr="00EC4C8D" w14:paraId="48349546" w14:textId="77777777" w:rsidTr="00EC4FEC">
        <w:tc>
          <w:tcPr>
            <w:tcW w:w="9242" w:type="dxa"/>
          </w:tcPr>
          <w:p w14:paraId="75B7EAB1" w14:textId="77777777" w:rsidR="00564095" w:rsidRPr="00F4045B" w:rsidRDefault="00564095" w:rsidP="00564095">
            <w:pPr>
              <w:rPr>
                <w:rFonts w:cstheme="minorHAnsi"/>
                <w:sz w:val="18"/>
                <w:szCs w:val="18"/>
              </w:rPr>
            </w:pPr>
            <w:r w:rsidRPr="00F4045B">
              <w:rPr>
                <w:rFonts w:cstheme="minorHAnsi"/>
                <w:sz w:val="18"/>
                <w:szCs w:val="18"/>
              </w:rPr>
              <w:t>21/11/17 – Presenting with Impact RSDD6002</w:t>
            </w:r>
          </w:p>
          <w:p w14:paraId="552A05FD" w14:textId="2BB374E0" w:rsidR="00F4045B" w:rsidRPr="00FC364B" w:rsidRDefault="00564095" w:rsidP="00564095">
            <w:pPr>
              <w:rPr>
                <w:rFonts w:cstheme="minorHAnsi"/>
                <w:sz w:val="18"/>
                <w:szCs w:val="18"/>
              </w:rPr>
            </w:pPr>
            <w:r w:rsidRPr="00F4045B">
              <w:rPr>
                <w:rFonts w:cstheme="minorHAnsi"/>
                <w:sz w:val="18"/>
                <w:szCs w:val="18"/>
              </w:rPr>
              <w:t>04/12/17 – Engaging the public with my research Part 1 RSDD6009</w:t>
            </w:r>
          </w:p>
        </w:tc>
      </w:tr>
    </w:tbl>
    <w:p w14:paraId="244F7A85" w14:textId="77777777" w:rsidR="00F4045B" w:rsidRDefault="00F4045B" w:rsidP="00F4045B">
      <w:pPr>
        <w:rPr>
          <w:rFonts w:cstheme="minorHAnsi"/>
          <w:u w:val="single"/>
        </w:rPr>
      </w:pPr>
    </w:p>
    <w:p w14:paraId="181BFCDC" w14:textId="77777777" w:rsidR="00F4045B" w:rsidRPr="00FF04A3" w:rsidRDefault="00F4045B" w:rsidP="00F4045B">
      <w:pPr>
        <w:pStyle w:val="Heading1"/>
      </w:pPr>
      <w:r w:rsidRPr="00FF04A3">
        <w:t>Event or activity (description in 1-2 sentences including organiser, date and location)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4045B" w14:paraId="6180E307" w14:textId="77777777" w:rsidTr="00EC4FEC">
        <w:tc>
          <w:tcPr>
            <w:tcW w:w="9242" w:type="dxa"/>
          </w:tcPr>
          <w:p w14:paraId="04C054C6" w14:textId="05CC2482" w:rsidR="00F4045B" w:rsidRPr="00E0796F" w:rsidRDefault="00F4045B" w:rsidP="00F4045B">
            <w:pPr>
              <w:pStyle w:val="NormalWeb"/>
              <w:jc w:val="both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Title of Course: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Blogging and </w:t>
            </w:r>
            <w:r w:rsidRPr="00F4045B">
              <w:rPr>
                <w:rFonts w:asciiTheme="minorHAnsi" w:hAnsiTheme="minorHAnsi" w:cstheme="minorHAnsi"/>
                <w:b/>
                <w:sz w:val="22"/>
                <w:szCs w:val="22"/>
              </w:rPr>
              <w:t>Connect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ing with</w:t>
            </w:r>
            <w:r w:rsidRPr="00F4045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Community</w:t>
            </w:r>
            <w:r w:rsidR="0056409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564095" w:rsidRPr="00564095">
              <w:rPr>
                <w:rFonts w:asciiTheme="minorHAnsi" w:hAnsiTheme="minorHAnsi" w:cstheme="minorHAnsi"/>
                <w:b/>
                <w:sz w:val="22"/>
                <w:szCs w:val="22"/>
              </w:rPr>
              <w:t>RSDD6074</w:t>
            </w:r>
          </w:p>
        </w:tc>
      </w:tr>
      <w:tr w:rsidR="00F4045B" w14:paraId="1722D014" w14:textId="77777777" w:rsidTr="00EC4FEC">
        <w:tc>
          <w:tcPr>
            <w:tcW w:w="9242" w:type="dxa"/>
          </w:tcPr>
          <w:p w14:paraId="28927F1A" w14:textId="4437B2BB" w:rsidR="00F4045B" w:rsidRPr="00E0796F" w:rsidRDefault="00F4045B" w:rsidP="00F4045B">
            <w:pPr>
              <w:pStyle w:val="NormalWeb"/>
              <w:rPr>
                <w:rFonts w:cstheme="minorHAnsi"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Description: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14/11/2018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</w:tc>
      </w:tr>
    </w:tbl>
    <w:p w14:paraId="2D955B9E" w14:textId="77777777" w:rsidR="00F4045B" w:rsidRPr="00180E03" w:rsidRDefault="00F4045B" w:rsidP="00F4045B">
      <w:pPr>
        <w:rPr>
          <w:rFonts w:cstheme="minorHAnsi"/>
          <w:u w:val="single"/>
        </w:rPr>
      </w:pPr>
    </w:p>
    <w:p w14:paraId="4A7EA0E8" w14:textId="77777777" w:rsidR="00564095" w:rsidRPr="00180E03" w:rsidRDefault="00564095" w:rsidP="00564095">
      <w:pPr>
        <w:rPr>
          <w:rFonts w:cstheme="minorHAnsi"/>
          <w:b/>
        </w:rPr>
      </w:pPr>
      <w:r w:rsidRPr="00180E03">
        <w:rPr>
          <w:rFonts w:cstheme="minorHAnsi"/>
          <w:b/>
        </w:rPr>
        <w:t>Skills obtained from attending this event (list the RDF domains and subdomains)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A0" w:firstRow="1" w:lastRow="0" w:firstColumn="1" w:lastColumn="0" w:noHBand="1" w:noVBand="1"/>
      </w:tblPr>
      <w:tblGrid>
        <w:gridCol w:w="9242"/>
      </w:tblGrid>
      <w:tr w:rsidR="00564095" w:rsidRPr="00EC4C8D" w14:paraId="182C7655" w14:textId="77777777" w:rsidTr="00EC4FEC">
        <w:tc>
          <w:tcPr>
            <w:tcW w:w="9242" w:type="dxa"/>
          </w:tcPr>
          <w:p w14:paraId="76EFB1C1" w14:textId="77777777" w:rsidR="00564095" w:rsidRPr="00564095" w:rsidRDefault="00564095" w:rsidP="00EC4FE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  <w:p w14:paraId="64833245" w14:textId="77777777" w:rsidR="00564095" w:rsidRPr="00EC4C8D" w:rsidRDefault="00564095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</w:tbl>
    <w:p w14:paraId="7CC4589E" w14:textId="77777777" w:rsidR="00564095" w:rsidRDefault="00564095" w:rsidP="00564095">
      <w:pPr>
        <w:rPr>
          <w:rFonts w:cstheme="minorHAnsi"/>
          <w:sz w:val="18"/>
          <w:szCs w:val="18"/>
          <w:u w:val="single"/>
        </w:rPr>
      </w:pPr>
    </w:p>
    <w:p w14:paraId="13889904" w14:textId="77777777" w:rsidR="00564095" w:rsidRPr="00FA1E65" w:rsidRDefault="00564095" w:rsidP="00564095">
      <w:pPr>
        <w:rPr>
          <w:rFonts w:cstheme="minorHAnsi"/>
          <w:b/>
          <w:i/>
        </w:rPr>
      </w:pPr>
      <w:r w:rsidRPr="00180E03">
        <w:rPr>
          <w:rFonts w:cstheme="minorHAnsi"/>
          <w:b/>
        </w:rPr>
        <w:t>Details of any previous training undertaken in these domains/subdomains</w:t>
      </w:r>
      <w:r>
        <w:rPr>
          <w:rFonts w:cstheme="minorHAnsi"/>
          <w:b/>
        </w:rPr>
        <w:t xml:space="preserve"> </w:t>
      </w:r>
      <w:r w:rsidRPr="00FA1E65">
        <w:rPr>
          <w:rFonts w:cstheme="minorHAnsi"/>
          <w:b/>
          <w:i/>
        </w:rPr>
        <w:t xml:space="preserve">(please provide a list of credits already obtained from all sources)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64095" w:rsidRPr="00EC4C8D" w14:paraId="73588F95" w14:textId="77777777" w:rsidTr="00EC4FEC">
        <w:tc>
          <w:tcPr>
            <w:tcW w:w="9242" w:type="dxa"/>
          </w:tcPr>
          <w:p w14:paraId="7A62EC6A" w14:textId="77777777" w:rsidR="00564095" w:rsidRPr="00F4045B" w:rsidRDefault="00564095" w:rsidP="00EC4FEC">
            <w:pPr>
              <w:rPr>
                <w:rFonts w:cstheme="minorHAnsi"/>
                <w:sz w:val="18"/>
                <w:szCs w:val="18"/>
              </w:rPr>
            </w:pPr>
            <w:r w:rsidRPr="00F4045B">
              <w:rPr>
                <w:rFonts w:cstheme="minorHAnsi"/>
                <w:sz w:val="18"/>
                <w:szCs w:val="18"/>
              </w:rPr>
              <w:t>21/11/17 – Presenting with Impact RSDD6002</w:t>
            </w:r>
          </w:p>
          <w:p w14:paraId="4014A707" w14:textId="77777777" w:rsidR="00564095" w:rsidRPr="00FC364B" w:rsidRDefault="00564095" w:rsidP="00EC4FEC">
            <w:pPr>
              <w:rPr>
                <w:rFonts w:cstheme="minorHAnsi"/>
                <w:sz w:val="18"/>
                <w:szCs w:val="18"/>
              </w:rPr>
            </w:pPr>
            <w:r w:rsidRPr="00F4045B">
              <w:rPr>
                <w:rFonts w:cstheme="minorHAnsi"/>
                <w:sz w:val="18"/>
                <w:szCs w:val="18"/>
              </w:rPr>
              <w:t>04/12/17 – Engaging the public with my research Part 1 RSDD6009</w:t>
            </w:r>
          </w:p>
        </w:tc>
      </w:tr>
    </w:tbl>
    <w:p w14:paraId="27893161" w14:textId="77777777" w:rsidR="00564095" w:rsidRDefault="00564095" w:rsidP="00564095">
      <w:pPr>
        <w:rPr>
          <w:rFonts w:cstheme="minorHAnsi"/>
          <w:u w:val="single"/>
        </w:rPr>
      </w:pPr>
    </w:p>
    <w:p w14:paraId="74F2EF13" w14:textId="77777777" w:rsidR="00F4045B" w:rsidRPr="00FF04A3" w:rsidRDefault="00F4045B" w:rsidP="00F4045B">
      <w:pPr>
        <w:pStyle w:val="Heading1"/>
      </w:pPr>
      <w:r w:rsidRPr="00FF04A3">
        <w:t>Event or activity (description in 1-2 sentences including organiser, date and location)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4045B" w14:paraId="4910EFEE" w14:textId="77777777" w:rsidTr="00EC4FEC">
        <w:tc>
          <w:tcPr>
            <w:tcW w:w="9242" w:type="dxa"/>
          </w:tcPr>
          <w:p w14:paraId="26CAB1BA" w14:textId="6D45900A" w:rsidR="00F4045B" w:rsidRPr="00E0796F" w:rsidRDefault="00F4045B" w:rsidP="00F4045B">
            <w:pPr>
              <w:pStyle w:val="NormalWeb"/>
              <w:jc w:val="both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Title of Course: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Communicating </w:t>
            </w:r>
            <w:r w:rsidRPr="00F4045B">
              <w:rPr>
                <w:rFonts w:asciiTheme="minorHAnsi" w:hAnsiTheme="minorHAnsi" w:cstheme="minorHAnsi"/>
                <w:b/>
                <w:sz w:val="22"/>
                <w:szCs w:val="22"/>
              </w:rPr>
              <w:t>with Diverse Audiences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F4045B">
              <w:rPr>
                <w:rFonts w:asciiTheme="minorHAnsi" w:hAnsiTheme="minorHAnsi" w:cstheme="minorHAnsi"/>
                <w:b/>
                <w:sz w:val="22"/>
                <w:szCs w:val="22"/>
              </w:rPr>
              <w:t>RSDD 6073</w:t>
            </w:r>
          </w:p>
        </w:tc>
      </w:tr>
      <w:tr w:rsidR="00F4045B" w14:paraId="60C1031D" w14:textId="77777777" w:rsidTr="00EC4FEC">
        <w:tc>
          <w:tcPr>
            <w:tcW w:w="9242" w:type="dxa"/>
          </w:tcPr>
          <w:p w14:paraId="29D1629E" w14:textId="17C60BC4" w:rsidR="00F4045B" w:rsidRPr="00E0796F" w:rsidRDefault="00F4045B" w:rsidP="00F4045B">
            <w:pPr>
              <w:pStyle w:val="NormalWeb"/>
              <w:rPr>
                <w:rFonts w:cstheme="minorHAnsi"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Description: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05/11/2018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</w:tc>
      </w:tr>
    </w:tbl>
    <w:p w14:paraId="67A166D2" w14:textId="77777777" w:rsidR="00F4045B" w:rsidRPr="00180E03" w:rsidRDefault="00F4045B" w:rsidP="00F4045B">
      <w:pPr>
        <w:rPr>
          <w:rFonts w:cstheme="minorHAnsi"/>
          <w:u w:val="single"/>
        </w:rPr>
      </w:pPr>
    </w:p>
    <w:p w14:paraId="55381F98" w14:textId="77777777" w:rsidR="00564095" w:rsidRPr="00180E03" w:rsidRDefault="00564095" w:rsidP="00564095">
      <w:pPr>
        <w:rPr>
          <w:rFonts w:cstheme="minorHAnsi"/>
          <w:b/>
        </w:rPr>
      </w:pPr>
      <w:r w:rsidRPr="00180E03">
        <w:rPr>
          <w:rFonts w:cstheme="minorHAnsi"/>
          <w:b/>
        </w:rPr>
        <w:t>Skills obtained from attending this event (list the RDF domains and subdomains)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A0" w:firstRow="1" w:lastRow="0" w:firstColumn="1" w:lastColumn="0" w:noHBand="1" w:noVBand="1"/>
      </w:tblPr>
      <w:tblGrid>
        <w:gridCol w:w="9242"/>
      </w:tblGrid>
      <w:tr w:rsidR="00564095" w:rsidRPr="00EC4C8D" w14:paraId="20BCDF62" w14:textId="77777777" w:rsidTr="00EC4FEC">
        <w:tc>
          <w:tcPr>
            <w:tcW w:w="9242" w:type="dxa"/>
          </w:tcPr>
          <w:p w14:paraId="6520DD63" w14:textId="77777777" w:rsidR="00564095" w:rsidRPr="00564095" w:rsidRDefault="00564095" w:rsidP="00EC4FE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  <w:p w14:paraId="38DA10A2" w14:textId="77777777" w:rsidR="00564095" w:rsidRPr="00EC4C8D" w:rsidRDefault="00564095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</w:tbl>
    <w:p w14:paraId="08D285DA" w14:textId="77777777" w:rsidR="00564095" w:rsidRDefault="00564095" w:rsidP="00564095">
      <w:pPr>
        <w:rPr>
          <w:rFonts w:cstheme="minorHAnsi"/>
          <w:sz w:val="18"/>
          <w:szCs w:val="18"/>
          <w:u w:val="single"/>
        </w:rPr>
      </w:pPr>
    </w:p>
    <w:p w14:paraId="0F65A81B" w14:textId="77777777" w:rsidR="00564095" w:rsidRPr="00FA1E65" w:rsidRDefault="00564095" w:rsidP="00564095">
      <w:pPr>
        <w:rPr>
          <w:rFonts w:cstheme="minorHAnsi"/>
          <w:b/>
          <w:i/>
        </w:rPr>
      </w:pPr>
      <w:r w:rsidRPr="00180E03">
        <w:rPr>
          <w:rFonts w:cstheme="minorHAnsi"/>
          <w:b/>
        </w:rPr>
        <w:t>Details of any previous training undertaken in these domains/subdomains</w:t>
      </w:r>
      <w:r>
        <w:rPr>
          <w:rFonts w:cstheme="minorHAnsi"/>
          <w:b/>
        </w:rPr>
        <w:t xml:space="preserve"> </w:t>
      </w:r>
      <w:r w:rsidRPr="00FA1E65">
        <w:rPr>
          <w:rFonts w:cstheme="minorHAnsi"/>
          <w:b/>
          <w:i/>
        </w:rPr>
        <w:t xml:space="preserve">(please provide a list of credits already obtained from all sources)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64095" w:rsidRPr="00EC4C8D" w14:paraId="2210657B" w14:textId="77777777" w:rsidTr="00EC4FEC">
        <w:tc>
          <w:tcPr>
            <w:tcW w:w="9242" w:type="dxa"/>
          </w:tcPr>
          <w:p w14:paraId="49EED838" w14:textId="77777777" w:rsidR="00564095" w:rsidRPr="00F4045B" w:rsidRDefault="00564095" w:rsidP="00EC4FEC">
            <w:pPr>
              <w:rPr>
                <w:rFonts w:cstheme="minorHAnsi"/>
                <w:sz w:val="18"/>
                <w:szCs w:val="18"/>
              </w:rPr>
            </w:pPr>
            <w:r w:rsidRPr="00F4045B">
              <w:rPr>
                <w:rFonts w:cstheme="minorHAnsi"/>
                <w:sz w:val="18"/>
                <w:szCs w:val="18"/>
              </w:rPr>
              <w:t>21/11/17 – Presenting with Impact RSDD6002</w:t>
            </w:r>
          </w:p>
          <w:p w14:paraId="6AE9AFF6" w14:textId="77777777" w:rsidR="00564095" w:rsidRPr="00FC364B" w:rsidRDefault="00564095" w:rsidP="00EC4FEC">
            <w:pPr>
              <w:rPr>
                <w:rFonts w:cstheme="minorHAnsi"/>
                <w:sz w:val="18"/>
                <w:szCs w:val="18"/>
              </w:rPr>
            </w:pPr>
            <w:r w:rsidRPr="00F4045B">
              <w:rPr>
                <w:rFonts w:cstheme="minorHAnsi"/>
                <w:sz w:val="18"/>
                <w:szCs w:val="18"/>
              </w:rPr>
              <w:t>04/12/17 – Engaging the public with my research Part 1 RSDD6009</w:t>
            </w:r>
          </w:p>
        </w:tc>
      </w:tr>
    </w:tbl>
    <w:p w14:paraId="6A11F5EC" w14:textId="77777777" w:rsidR="00564095" w:rsidRDefault="00564095" w:rsidP="00564095">
      <w:pPr>
        <w:rPr>
          <w:rFonts w:cstheme="minorHAnsi"/>
          <w:u w:val="single"/>
        </w:rPr>
      </w:pPr>
    </w:p>
    <w:p w14:paraId="5392AF24" w14:textId="77777777" w:rsidR="00564095" w:rsidRPr="00FF04A3" w:rsidRDefault="00564095" w:rsidP="00564095">
      <w:pPr>
        <w:pStyle w:val="Heading1"/>
      </w:pPr>
      <w:r w:rsidRPr="00FF04A3">
        <w:t>Event or activity (description in 1-2 sentences including organiser, date and location)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64095" w14:paraId="1F9C9EF8" w14:textId="77777777" w:rsidTr="00EC4FEC">
        <w:tc>
          <w:tcPr>
            <w:tcW w:w="9242" w:type="dxa"/>
          </w:tcPr>
          <w:p w14:paraId="3D55CCBF" w14:textId="4E0A55B6" w:rsidR="00564095" w:rsidRPr="00E0796F" w:rsidRDefault="00564095" w:rsidP="00564095">
            <w:pPr>
              <w:pStyle w:val="NormalWeb"/>
              <w:jc w:val="both"/>
              <w:rPr>
                <w:rFonts w:cstheme="minorHAnsi"/>
                <w:b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Title of Course: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Public Engagement Skills Training</w:t>
            </w:r>
          </w:p>
        </w:tc>
      </w:tr>
      <w:tr w:rsidR="00564095" w14:paraId="39F94F33" w14:textId="77777777" w:rsidTr="00EC4FEC">
        <w:tc>
          <w:tcPr>
            <w:tcW w:w="9242" w:type="dxa"/>
          </w:tcPr>
          <w:p w14:paraId="568B52EE" w14:textId="676AB83F" w:rsidR="00564095" w:rsidRPr="00E0796F" w:rsidRDefault="00564095" w:rsidP="00564095">
            <w:pPr>
              <w:pStyle w:val="NormalWeb"/>
              <w:rPr>
                <w:rFonts w:cstheme="minorHAnsi"/>
                <w:sz w:val="18"/>
                <w:szCs w:val="18"/>
                <w:u w:val="single"/>
              </w:rPr>
            </w:pPr>
            <w:r w:rsidRPr="00E0796F">
              <w:rPr>
                <w:rFonts w:asciiTheme="minorHAnsi" w:hAnsiTheme="minorHAnsi" w:cstheme="minorHAnsi"/>
                <w:b/>
                <w:sz w:val="22"/>
                <w:szCs w:val="22"/>
              </w:rPr>
              <w:t>Description: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Arranged by Gillian Bell, ran 30/04/2018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564095">
              <w:rPr>
                <w:rFonts w:asciiTheme="minorHAnsi" w:hAnsiTheme="minorHAnsi" w:cstheme="minorHAnsi"/>
                <w:bCs/>
                <w:sz w:val="22"/>
                <w:szCs w:val="22"/>
              </w:rPr>
              <w:t>, MRC/CSO Social and Public Health Sciences Unit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 “</w:t>
            </w:r>
            <w:r w:rsidRPr="00564095">
              <w:rPr>
                <w:rFonts w:asciiTheme="minorHAnsi" w:hAnsiTheme="minorHAnsi" w:cstheme="minorHAnsi"/>
                <w:bCs/>
                <w:sz w:val="22"/>
                <w:szCs w:val="22"/>
              </w:rPr>
              <w:t>This session is suitable for researchers and support staff who have an idea for taking research out of the lab, or who have been asked to take part in a public event. It is aimed at those who are fairly new to public engagement.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”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Delivered by Dr Steve Cross.</w:t>
            </w:r>
          </w:p>
        </w:tc>
      </w:tr>
    </w:tbl>
    <w:p w14:paraId="2C603018" w14:textId="77777777" w:rsidR="00564095" w:rsidRPr="00180E03" w:rsidRDefault="00564095" w:rsidP="00564095">
      <w:pPr>
        <w:rPr>
          <w:rFonts w:cstheme="minorHAnsi"/>
          <w:u w:val="single"/>
        </w:rPr>
      </w:pPr>
    </w:p>
    <w:p w14:paraId="0121D706" w14:textId="77777777" w:rsidR="00564095" w:rsidRPr="00180E03" w:rsidRDefault="00564095" w:rsidP="00564095">
      <w:pPr>
        <w:rPr>
          <w:rFonts w:cstheme="minorHAnsi"/>
          <w:b/>
        </w:rPr>
      </w:pPr>
      <w:r w:rsidRPr="00180E03">
        <w:rPr>
          <w:rFonts w:cstheme="minorHAnsi"/>
          <w:b/>
        </w:rPr>
        <w:t>Skills obtained from attending this event (list the RDF domains and subdomains)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6A0" w:firstRow="1" w:lastRow="0" w:firstColumn="1" w:lastColumn="0" w:noHBand="1" w:noVBand="1"/>
      </w:tblPr>
      <w:tblGrid>
        <w:gridCol w:w="9242"/>
      </w:tblGrid>
      <w:tr w:rsidR="00564095" w:rsidRPr="00EC4C8D" w14:paraId="48CB2CAB" w14:textId="77777777" w:rsidTr="00EC4FEC">
        <w:tc>
          <w:tcPr>
            <w:tcW w:w="9242" w:type="dxa"/>
          </w:tcPr>
          <w:p w14:paraId="0A42AD8A" w14:textId="77777777" w:rsidR="00564095" w:rsidRPr="00564095" w:rsidRDefault="00564095" w:rsidP="00EC4FE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  <w:p w14:paraId="3B084EFE" w14:textId="77777777" w:rsidR="00564095" w:rsidRPr="00EC4C8D" w:rsidRDefault="00564095" w:rsidP="00EC4FEC">
            <w:pPr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</w:tbl>
    <w:p w14:paraId="357D7BBB" w14:textId="77777777" w:rsidR="00564095" w:rsidRDefault="00564095" w:rsidP="00564095">
      <w:pPr>
        <w:rPr>
          <w:rFonts w:cstheme="minorHAnsi"/>
          <w:sz w:val="18"/>
          <w:szCs w:val="18"/>
          <w:u w:val="single"/>
        </w:rPr>
      </w:pPr>
    </w:p>
    <w:p w14:paraId="2A008615" w14:textId="77777777" w:rsidR="00564095" w:rsidRPr="00FA1E65" w:rsidRDefault="00564095" w:rsidP="00564095">
      <w:pPr>
        <w:rPr>
          <w:rFonts w:cstheme="minorHAnsi"/>
          <w:b/>
          <w:i/>
        </w:rPr>
      </w:pPr>
      <w:r w:rsidRPr="00180E03">
        <w:rPr>
          <w:rFonts w:cstheme="minorHAnsi"/>
          <w:b/>
        </w:rPr>
        <w:t>Details of any previous training undertaken in these domains/subdomains</w:t>
      </w:r>
      <w:r>
        <w:rPr>
          <w:rFonts w:cstheme="minorHAnsi"/>
          <w:b/>
        </w:rPr>
        <w:t xml:space="preserve"> </w:t>
      </w:r>
      <w:r w:rsidRPr="00FA1E65">
        <w:rPr>
          <w:rFonts w:cstheme="minorHAnsi"/>
          <w:b/>
          <w:i/>
        </w:rPr>
        <w:t xml:space="preserve">(please provide a list of credits already obtained from all sources)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64095" w:rsidRPr="00EC4C8D" w14:paraId="0E585E06" w14:textId="77777777" w:rsidTr="00EC4FEC">
        <w:tc>
          <w:tcPr>
            <w:tcW w:w="9242" w:type="dxa"/>
          </w:tcPr>
          <w:p w14:paraId="7124A29A" w14:textId="77777777" w:rsidR="00564095" w:rsidRPr="00F4045B" w:rsidRDefault="00564095" w:rsidP="00EC4FEC">
            <w:pPr>
              <w:rPr>
                <w:rFonts w:cstheme="minorHAnsi"/>
                <w:sz w:val="18"/>
                <w:szCs w:val="18"/>
              </w:rPr>
            </w:pPr>
            <w:r w:rsidRPr="00F4045B">
              <w:rPr>
                <w:rFonts w:cstheme="minorHAnsi"/>
                <w:sz w:val="18"/>
                <w:szCs w:val="18"/>
              </w:rPr>
              <w:lastRenderedPageBreak/>
              <w:t>21/11/17 – Presenting with Impact RSDD6002</w:t>
            </w:r>
          </w:p>
          <w:p w14:paraId="257ED905" w14:textId="77777777" w:rsidR="00564095" w:rsidRPr="00FC364B" w:rsidRDefault="00564095" w:rsidP="00EC4FEC">
            <w:pPr>
              <w:rPr>
                <w:rFonts w:cstheme="minorHAnsi"/>
                <w:sz w:val="18"/>
                <w:szCs w:val="18"/>
              </w:rPr>
            </w:pPr>
            <w:r w:rsidRPr="00F4045B">
              <w:rPr>
                <w:rFonts w:cstheme="minorHAnsi"/>
                <w:sz w:val="18"/>
                <w:szCs w:val="18"/>
              </w:rPr>
              <w:t>04/12/17 – Engaging the public with my research Part 1 RSDD6009</w:t>
            </w:r>
          </w:p>
        </w:tc>
      </w:tr>
    </w:tbl>
    <w:p w14:paraId="328AA3EA" w14:textId="193DA30E" w:rsidR="00F4045B" w:rsidRDefault="00F4045B" w:rsidP="00F4045B">
      <w:pPr>
        <w:rPr>
          <w:rFonts w:cstheme="minorHAnsi"/>
          <w:u w:val="single"/>
        </w:rPr>
      </w:pPr>
    </w:p>
    <w:p w14:paraId="15A2AAE6" w14:textId="77777777" w:rsidR="00FF04A3" w:rsidRDefault="00FF04A3" w:rsidP="00FF04A3">
      <w:pPr>
        <w:rPr>
          <w:rFonts w:cstheme="minorHAnsi"/>
          <w:u w:val="single"/>
        </w:rPr>
      </w:pPr>
    </w:p>
    <w:p w14:paraId="3964C6AD" w14:textId="4AF1E6D3" w:rsidR="00FC364B" w:rsidRDefault="00FC364B" w:rsidP="00FC364B">
      <w:pPr>
        <w:rPr>
          <w:rFonts w:cstheme="minorHAnsi"/>
          <w:u w:val="single"/>
        </w:rPr>
      </w:pPr>
    </w:p>
    <w:p w14:paraId="3D310332" w14:textId="77777777" w:rsidR="00FF04A3" w:rsidRPr="0095458E" w:rsidRDefault="00FF04A3" w:rsidP="00FC364B">
      <w:pPr>
        <w:rPr>
          <w:rFonts w:cstheme="minorHAnsi"/>
          <w:u w:val="single"/>
        </w:rPr>
      </w:pPr>
    </w:p>
    <w:p w14:paraId="6B262F70" w14:textId="77777777" w:rsidR="002D1BB1" w:rsidRPr="00E0796F" w:rsidRDefault="002D1BB1" w:rsidP="00FC36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u w:val="single"/>
        </w:rPr>
      </w:pPr>
    </w:p>
    <w:sectPr w:rsidR="002D1BB1" w:rsidRPr="00E0796F" w:rsidSect="0088053F">
      <w:footerReference w:type="default" r:id="rId8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CC99E" w14:textId="77777777" w:rsidR="00EB7D7B" w:rsidRDefault="00EB7D7B" w:rsidP="00EB7D7B">
      <w:pPr>
        <w:spacing w:after="0" w:line="240" w:lineRule="auto"/>
      </w:pPr>
      <w:r>
        <w:separator/>
      </w:r>
    </w:p>
  </w:endnote>
  <w:endnote w:type="continuationSeparator" w:id="0">
    <w:p w14:paraId="3ABCC99F" w14:textId="77777777" w:rsidR="00EB7D7B" w:rsidRDefault="00EB7D7B" w:rsidP="00EB7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CC9A0" w14:textId="77777777" w:rsidR="00EB7D7B" w:rsidRDefault="00EB7D7B" w:rsidP="00EB7D7B">
    <w:pPr>
      <w:pStyle w:val="Footer"/>
      <w:jc w:val="right"/>
    </w:pPr>
    <w:r>
      <w:t>Revised 26/06/2018 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CC99C" w14:textId="77777777" w:rsidR="00EB7D7B" w:rsidRDefault="00EB7D7B" w:rsidP="00EB7D7B">
      <w:pPr>
        <w:spacing w:after="0" w:line="240" w:lineRule="auto"/>
      </w:pPr>
      <w:r>
        <w:separator/>
      </w:r>
    </w:p>
  </w:footnote>
  <w:footnote w:type="continuationSeparator" w:id="0">
    <w:p w14:paraId="3ABCC99D" w14:textId="77777777" w:rsidR="00EB7D7B" w:rsidRDefault="00EB7D7B" w:rsidP="00EB7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51BDF"/>
    <w:multiLevelType w:val="multilevel"/>
    <w:tmpl w:val="052E1B7A"/>
    <w:lvl w:ilvl="0">
      <w:start w:val="1"/>
      <w:numFmt w:val="decimal"/>
      <w:pStyle w:val="Heading1"/>
      <w:suff w:val="space"/>
      <w:lvlText w:val="Event 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AC52D3C"/>
    <w:multiLevelType w:val="hybridMultilevel"/>
    <w:tmpl w:val="F4FC1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041E8"/>
    <w:multiLevelType w:val="multilevel"/>
    <w:tmpl w:val="AF283454"/>
    <w:lvl w:ilvl="0">
      <w:start w:val="1"/>
      <w:numFmt w:val="decimal"/>
      <w:lvlText w:val="Event %1: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346"/>
    <w:rsid w:val="000105C9"/>
    <w:rsid w:val="00180E03"/>
    <w:rsid w:val="00196206"/>
    <w:rsid w:val="001A673F"/>
    <w:rsid w:val="001B7408"/>
    <w:rsid w:val="001F2ACF"/>
    <w:rsid w:val="002B50D1"/>
    <w:rsid w:val="002D1BB1"/>
    <w:rsid w:val="002E6278"/>
    <w:rsid w:val="0039400E"/>
    <w:rsid w:val="003A01C4"/>
    <w:rsid w:val="00470701"/>
    <w:rsid w:val="004D14DF"/>
    <w:rsid w:val="00564095"/>
    <w:rsid w:val="005B5E0D"/>
    <w:rsid w:val="005C51E2"/>
    <w:rsid w:val="005C7DC4"/>
    <w:rsid w:val="00654FF2"/>
    <w:rsid w:val="006E20A8"/>
    <w:rsid w:val="00737EB8"/>
    <w:rsid w:val="007837A6"/>
    <w:rsid w:val="007C132B"/>
    <w:rsid w:val="00870888"/>
    <w:rsid w:val="0088053F"/>
    <w:rsid w:val="008C7DEE"/>
    <w:rsid w:val="0095458E"/>
    <w:rsid w:val="00A12719"/>
    <w:rsid w:val="00A37346"/>
    <w:rsid w:val="00C06C14"/>
    <w:rsid w:val="00CC7FE7"/>
    <w:rsid w:val="00D3038C"/>
    <w:rsid w:val="00D46C8F"/>
    <w:rsid w:val="00E06C34"/>
    <w:rsid w:val="00E0796F"/>
    <w:rsid w:val="00E22A8D"/>
    <w:rsid w:val="00E27D22"/>
    <w:rsid w:val="00E92B6C"/>
    <w:rsid w:val="00EA12CF"/>
    <w:rsid w:val="00EB7D7B"/>
    <w:rsid w:val="00F33A78"/>
    <w:rsid w:val="00F366E9"/>
    <w:rsid w:val="00F4045B"/>
    <w:rsid w:val="00FA1E65"/>
    <w:rsid w:val="00FC0027"/>
    <w:rsid w:val="00FC364B"/>
    <w:rsid w:val="00FD06F5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C964"/>
  <w15:docId w15:val="{69310846-1213-4E68-A483-17B89302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FF04A3"/>
    <w:pPr>
      <w:numPr>
        <w:numId w:val="2"/>
      </w:numPr>
      <w:outlineLvl w:val="0"/>
    </w:pPr>
    <w:rPr>
      <w:rFonts w:cstheme="minorHAns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7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73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3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4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7F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5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620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7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D7B"/>
  </w:style>
  <w:style w:type="paragraph" w:styleId="Footer">
    <w:name w:val="footer"/>
    <w:basedOn w:val="Normal"/>
    <w:link w:val="FooterChar"/>
    <w:uiPriority w:val="99"/>
    <w:unhideWhenUsed/>
    <w:rsid w:val="00EB7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D7B"/>
  </w:style>
  <w:style w:type="character" w:customStyle="1" w:styleId="Heading1Char">
    <w:name w:val="Heading 1 Char"/>
    <w:basedOn w:val="DefaultParagraphFont"/>
    <w:link w:val="Heading1"/>
    <w:uiPriority w:val="9"/>
    <w:rsid w:val="00FF04A3"/>
    <w:rPr>
      <w:rFonts w:cstheme="min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7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la.ac.uk/colleges/mvls/graduateschool/currentstudents/skills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C44E1B20.dotm</Template>
  <TotalTime>71</TotalTime>
  <Pages>8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lesley dinning</dc:creator>
  <cp:lastModifiedBy>Andrew Baxter (student)</cp:lastModifiedBy>
  <cp:revision>6</cp:revision>
  <cp:lastPrinted>2013-09-25T09:57:00Z</cp:lastPrinted>
  <dcterms:created xsi:type="dcterms:W3CDTF">2017-05-22T10:03:00Z</dcterms:created>
  <dcterms:modified xsi:type="dcterms:W3CDTF">2019-02-27T13:02:00Z</dcterms:modified>
</cp:coreProperties>
</file>